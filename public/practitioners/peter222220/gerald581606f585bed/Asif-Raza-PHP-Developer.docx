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3A" w:rsidRPr="00D27313" w:rsidRDefault="007809E3" w:rsidP="009A743A">
      <w:pPr>
        <w:pStyle w:val="Heading1"/>
        <w:jc w:val="center"/>
        <w:rPr>
          <w:rFonts w:ascii="Arial" w:hAnsi="Arial" w:cs="Arial"/>
          <w:sz w:val="22"/>
          <w:szCs w:val="22"/>
        </w:rPr>
      </w:pPr>
      <w:proofErr w:type="spellStart"/>
      <w:r w:rsidRPr="00D27313">
        <w:rPr>
          <w:rFonts w:ascii="Arial" w:hAnsi="Arial" w:cs="Arial"/>
          <w:sz w:val="22"/>
          <w:szCs w:val="22"/>
        </w:rPr>
        <w:t>Egnr</w:t>
      </w:r>
      <w:proofErr w:type="spellEnd"/>
      <w:r w:rsidR="009A743A" w:rsidRPr="00D27313">
        <w:rPr>
          <w:rFonts w:ascii="Arial" w:hAnsi="Arial" w:cs="Arial"/>
          <w:sz w:val="22"/>
          <w:szCs w:val="22"/>
        </w:rPr>
        <w:t xml:space="preserve">: </w:t>
      </w:r>
      <w:r w:rsidR="00396DCE" w:rsidRPr="00D27313">
        <w:rPr>
          <w:rFonts w:ascii="Arial" w:hAnsi="Arial" w:cs="Arial"/>
          <w:sz w:val="22"/>
          <w:szCs w:val="22"/>
        </w:rPr>
        <w:t>ASIF</w:t>
      </w:r>
      <w:r w:rsidR="009A743A" w:rsidRPr="00D27313">
        <w:rPr>
          <w:rFonts w:ascii="Arial" w:hAnsi="Arial" w:cs="Arial"/>
          <w:sz w:val="22"/>
          <w:szCs w:val="22"/>
        </w:rPr>
        <w:t xml:space="preserve"> </w:t>
      </w:r>
      <w:r w:rsidR="00396DCE" w:rsidRPr="00D27313">
        <w:rPr>
          <w:rFonts w:ascii="Arial" w:hAnsi="Arial" w:cs="Arial"/>
          <w:sz w:val="22"/>
          <w:szCs w:val="22"/>
        </w:rPr>
        <w:t>RAZA</w:t>
      </w:r>
    </w:p>
    <w:p w:rsidR="009A743A" w:rsidRPr="00D27313" w:rsidRDefault="00D27313" w:rsidP="00D27313">
      <w:pPr>
        <w:tabs>
          <w:tab w:val="left" w:pos="675"/>
          <w:tab w:val="center" w:pos="5233"/>
        </w:tabs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="00BB0C7C" w:rsidRPr="00D27313">
        <w:rPr>
          <w:rFonts w:ascii="Arial" w:hAnsi="Arial" w:cs="Arial"/>
          <w:b/>
          <w:bCs/>
          <w:sz w:val="18"/>
          <w:szCs w:val="18"/>
        </w:rPr>
        <w:t>Flat # 28 F Marke</w:t>
      </w:r>
      <w:r w:rsidR="00390EA7" w:rsidRPr="00D27313">
        <w:rPr>
          <w:rFonts w:ascii="Arial" w:hAnsi="Arial" w:cs="Arial"/>
          <w:b/>
          <w:bCs/>
          <w:sz w:val="18"/>
          <w:szCs w:val="18"/>
        </w:rPr>
        <w:t xml:space="preserve">t PECHS Block 6 </w:t>
      </w:r>
      <w:r w:rsidR="00BE4E75" w:rsidRPr="00D27313">
        <w:rPr>
          <w:rFonts w:ascii="Arial" w:hAnsi="Arial" w:cs="Arial"/>
          <w:b/>
          <w:bCs/>
          <w:sz w:val="18"/>
          <w:szCs w:val="18"/>
        </w:rPr>
        <w:t>Karachi</w:t>
      </w:r>
      <w:r w:rsidR="00AF0625" w:rsidRPr="00D27313">
        <w:rPr>
          <w:rFonts w:ascii="Arial" w:hAnsi="Arial" w:cs="Arial"/>
          <w:b/>
          <w:bCs/>
          <w:sz w:val="18"/>
          <w:szCs w:val="18"/>
        </w:rPr>
        <w:t xml:space="preserve"> Sindh</w:t>
      </w:r>
      <w:r w:rsidR="009A743A" w:rsidRPr="00D27313">
        <w:rPr>
          <w:rFonts w:ascii="Arial" w:hAnsi="Arial" w:cs="Arial"/>
          <w:b/>
          <w:bCs/>
          <w:sz w:val="18"/>
          <w:szCs w:val="18"/>
        </w:rPr>
        <w:t>, Pakistan</w:t>
      </w:r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70C0"/>
          <w:sz w:val="18"/>
          <w:szCs w:val="18"/>
          <w:u w:val="single"/>
        </w:rPr>
      </w:pPr>
      <w:r w:rsidRPr="00D27313">
        <w:rPr>
          <w:rFonts w:ascii="Arial" w:hAnsi="Arial" w:cs="Arial"/>
          <w:b/>
          <w:bCs/>
          <w:sz w:val="18"/>
          <w:szCs w:val="18"/>
        </w:rPr>
        <w:t>T</w:t>
      </w:r>
      <w:r w:rsidR="007809E3" w:rsidRPr="00D27313">
        <w:rPr>
          <w:rFonts w:ascii="Arial" w:hAnsi="Arial" w:cs="Arial"/>
          <w:b/>
          <w:bCs/>
          <w:sz w:val="18"/>
          <w:szCs w:val="18"/>
        </w:rPr>
        <w:t>ell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: </w:t>
      </w:r>
      <w:r w:rsidR="00396DCE" w:rsidRPr="00D27313">
        <w:rPr>
          <w:rFonts w:ascii="Arial" w:hAnsi="Arial" w:cs="Arial"/>
          <w:b/>
          <w:bCs/>
          <w:color w:val="000000" w:themeColor="text1"/>
          <w:sz w:val="18"/>
          <w:szCs w:val="18"/>
        </w:rPr>
        <w:t>0343</w:t>
      </w:r>
      <w:r w:rsidRPr="00D27313">
        <w:rPr>
          <w:rFonts w:ascii="Arial" w:hAnsi="Arial" w:cs="Arial"/>
          <w:b/>
          <w:bCs/>
          <w:color w:val="000000" w:themeColor="text1"/>
          <w:sz w:val="18"/>
          <w:szCs w:val="18"/>
        </w:rPr>
        <w:t>-</w:t>
      </w:r>
      <w:r w:rsidR="00396DCE" w:rsidRPr="00D27313">
        <w:rPr>
          <w:rFonts w:ascii="Arial" w:hAnsi="Arial" w:cs="Arial"/>
          <w:b/>
          <w:bCs/>
          <w:color w:val="000000" w:themeColor="text1"/>
          <w:sz w:val="18"/>
          <w:szCs w:val="18"/>
        </w:rPr>
        <w:t>3566787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>E</w:t>
      </w:r>
      <w:r w:rsidR="007809E3" w:rsidRPr="00D27313">
        <w:rPr>
          <w:rFonts w:ascii="Arial" w:hAnsi="Arial" w:cs="Arial"/>
          <w:b/>
          <w:bCs/>
          <w:sz w:val="18"/>
          <w:szCs w:val="18"/>
        </w:rPr>
        <w:t>-mail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: </w:t>
      </w:r>
      <w:r w:rsidR="00396DCE" w:rsidRPr="00D27313"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  <w:t>panhwar64</w:t>
      </w:r>
      <w:r w:rsidRPr="00D27313"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  <w:t>@</w:t>
      </w:r>
      <w:r w:rsidR="00396DCE" w:rsidRPr="00D27313"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  <w:t>gmail</w:t>
      </w:r>
      <w:r w:rsidRPr="00D27313"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  <w:t>.com</w:t>
      </w:r>
    </w:p>
    <w:p w:rsidR="0064595C" w:rsidRPr="00D27313" w:rsidRDefault="00AF0625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Objective</w:t>
      </w:r>
      <w:r w:rsidRPr="00D27313">
        <w:rPr>
          <w:rFonts w:ascii="Arial" w:hAnsi="Arial" w:cs="Arial"/>
          <w:color w:val="943634" w:themeColor="accent2" w:themeShade="BF"/>
          <w:sz w:val="18"/>
          <w:szCs w:val="18"/>
        </w:rPr>
        <w:t>:</w:t>
      </w:r>
      <w:r w:rsidRPr="00D27313">
        <w:rPr>
          <w:rFonts w:ascii="Arial" w:hAnsi="Arial" w:cs="Arial"/>
          <w:sz w:val="18"/>
          <w:szCs w:val="18"/>
        </w:rPr>
        <w:t xml:space="preserve"> </w:t>
      </w:r>
      <w:r w:rsidR="0064595C" w:rsidRPr="00D27313">
        <w:rPr>
          <w:rFonts w:ascii="Arial" w:hAnsi="Arial" w:cs="Arial"/>
          <w:sz w:val="18"/>
          <w:szCs w:val="18"/>
        </w:rPr>
        <w:t xml:space="preserve">To seek position in Information Technology Department to gain valuable commercial experience and provide excellent web development and design services by virtue of the skills I acquired through promising work </w:t>
      </w:r>
      <w:r w:rsidR="0015169A" w:rsidRPr="00D27313">
        <w:rPr>
          <w:rFonts w:ascii="Arial" w:hAnsi="Arial" w:cs="Arial"/>
          <w:sz w:val="18"/>
          <w:szCs w:val="18"/>
        </w:rPr>
        <w:t>experience,</w:t>
      </w:r>
      <w:r w:rsidR="0064595C" w:rsidRPr="00D27313">
        <w:rPr>
          <w:rFonts w:ascii="Arial" w:hAnsi="Arial" w:cs="Arial"/>
          <w:sz w:val="18"/>
          <w:szCs w:val="18"/>
        </w:rPr>
        <w:t xml:space="preserve"> internship programs and academic projects.</w:t>
      </w:r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Academic Credentials:</w:t>
      </w:r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 xml:space="preserve">Year 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 xml:space="preserve">Degree Institution 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 xml:space="preserve">                                             </w:t>
      </w:r>
      <w:r w:rsidRPr="00D27313">
        <w:rPr>
          <w:rFonts w:ascii="Arial" w:hAnsi="Arial" w:cs="Arial"/>
          <w:b/>
          <w:bCs/>
          <w:sz w:val="18"/>
          <w:szCs w:val="18"/>
        </w:rPr>
        <w:tab/>
        <w:t xml:space="preserve">             GPA/Grade/</w:t>
      </w:r>
      <w:proofErr w:type="spellStart"/>
      <w:r w:rsidRPr="00D27313">
        <w:rPr>
          <w:rFonts w:ascii="Arial" w:hAnsi="Arial" w:cs="Arial"/>
          <w:b/>
          <w:bCs/>
          <w:sz w:val="18"/>
          <w:szCs w:val="18"/>
        </w:rPr>
        <w:t>Div</w:t>
      </w:r>
      <w:proofErr w:type="spellEnd"/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27313">
        <w:rPr>
          <w:rFonts w:ascii="Arial" w:hAnsi="Arial" w:cs="Arial"/>
          <w:sz w:val="18"/>
          <w:szCs w:val="18"/>
        </w:rPr>
        <w:t>2007-2010</w:t>
      </w:r>
      <w:r w:rsidRPr="00D27313">
        <w:rPr>
          <w:rFonts w:ascii="Arial" w:hAnsi="Arial" w:cs="Arial"/>
          <w:sz w:val="18"/>
          <w:szCs w:val="18"/>
        </w:rPr>
        <w:tab/>
      </w:r>
      <w:r w:rsidRPr="00D27313">
        <w:rPr>
          <w:rFonts w:ascii="Arial" w:hAnsi="Arial" w:cs="Arial"/>
          <w:sz w:val="18"/>
          <w:szCs w:val="18"/>
        </w:rPr>
        <w:tab/>
        <w:t xml:space="preserve">B.E (Software Engineering) Mehran University Engineering Technology               </w:t>
      </w:r>
      <w:r w:rsidRPr="00D27313">
        <w:rPr>
          <w:rFonts w:ascii="Arial" w:hAnsi="Arial" w:cs="Arial"/>
          <w:sz w:val="18"/>
          <w:szCs w:val="18"/>
        </w:rPr>
        <w:tab/>
      </w:r>
      <w:r w:rsidR="00D03131" w:rsidRPr="00D27313">
        <w:rPr>
          <w:rFonts w:ascii="Arial" w:hAnsi="Arial" w:cs="Arial"/>
          <w:sz w:val="18"/>
          <w:szCs w:val="18"/>
        </w:rPr>
        <w:t xml:space="preserve">     </w:t>
      </w:r>
      <w:r w:rsidR="00D03131" w:rsidRPr="00D27313">
        <w:rPr>
          <w:rFonts w:ascii="Arial" w:hAnsi="Arial" w:cs="Arial"/>
          <w:b/>
          <w:sz w:val="18"/>
          <w:szCs w:val="18"/>
        </w:rPr>
        <w:t>1</w:t>
      </w:r>
      <w:r w:rsidR="00D03131" w:rsidRPr="00D27313">
        <w:rPr>
          <w:rFonts w:ascii="Arial" w:hAnsi="Arial" w:cs="Arial"/>
          <w:b/>
          <w:sz w:val="18"/>
          <w:szCs w:val="18"/>
          <w:vertAlign w:val="superscript"/>
        </w:rPr>
        <w:t>st</w:t>
      </w:r>
      <w:r w:rsidR="00D03131" w:rsidRPr="00D27313">
        <w:rPr>
          <w:rFonts w:ascii="Arial" w:hAnsi="Arial" w:cs="Arial"/>
          <w:sz w:val="18"/>
          <w:szCs w:val="18"/>
        </w:rPr>
        <w:t xml:space="preserve"> </w:t>
      </w:r>
      <w:r w:rsidRPr="00D27313">
        <w:rPr>
          <w:rFonts w:ascii="Arial" w:hAnsi="Arial" w:cs="Arial"/>
          <w:sz w:val="18"/>
          <w:szCs w:val="18"/>
        </w:rPr>
        <w:t xml:space="preserve"> </w:t>
      </w:r>
    </w:p>
    <w:p w:rsidR="00804CC5" w:rsidRPr="00D27313" w:rsidRDefault="00804CC5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F79F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Work Experience:</w:t>
      </w:r>
      <w:r w:rsidR="00804CC5" w:rsidRPr="00D27313">
        <w:rPr>
          <w:rFonts w:ascii="Arial" w:hAnsi="Arial" w:cs="Arial"/>
          <w:b/>
          <w:bCs/>
          <w:sz w:val="18"/>
          <w:szCs w:val="18"/>
        </w:rPr>
        <w:tab/>
      </w:r>
      <w:r w:rsidR="00804CC5" w:rsidRPr="00D27313">
        <w:rPr>
          <w:rFonts w:ascii="Arial" w:hAnsi="Arial" w:cs="Arial"/>
          <w:b/>
          <w:bCs/>
          <w:sz w:val="18"/>
          <w:szCs w:val="18"/>
        </w:rPr>
        <w:tab/>
      </w:r>
      <w:r w:rsidR="00804CC5" w:rsidRPr="00D27313">
        <w:rPr>
          <w:rFonts w:ascii="Arial" w:hAnsi="Arial" w:cs="Arial"/>
          <w:b/>
          <w:bCs/>
          <w:sz w:val="18"/>
          <w:szCs w:val="18"/>
        </w:rPr>
        <w:tab/>
      </w:r>
      <w:r w:rsidR="00804CC5" w:rsidRPr="00D27313">
        <w:rPr>
          <w:rFonts w:ascii="Arial" w:hAnsi="Arial" w:cs="Arial"/>
          <w:b/>
          <w:bCs/>
          <w:sz w:val="18"/>
          <w:szCs w:val="18"/>
        </w:rPr>
        <w:tab/>
      </w:r>
      <w:r w:rsidR="00804CC5" w:rsidRPr="00D27313">
        <w:rPr>
          <w:rFonts w:ascii="Arial" w:hAnsi="Arial" w:cs="Arial"/>
          <w:b/>
          <w:bCs/>
          <w:sz w:val="18"/>
          <w:szCs w:val="18"/>
        </w:rPr>
        <w:tab/>
        <w:t xml:space="preserve">             </w:t>
      </w:r>
      <w:r w:rsidR="00E04D74">
        <w:rPr>
          <w:rFonts w:ascii="Arial" w:hAnsi="Arial" w:cs="Arial"/>
          <w:b/>
          <w:bCs/>
          <w:sz w:val="18"/>
          <w:szCs w:val="18"/>
        </w:rPr>
        <w:t xml:space="preserve">   </w:t>
      </w:r>
      <w:r w:rsidR="00E04D74">
        <w:rPr>
          <w:rFonts w:ascii="Arial" w:hAnsi="Arial" w:cs="Arial"/>
          <w:b/>
          <w:bCs/>
          <w:sz w:val="18"/>
          <w:szCs w:val="18"/>
        </w:rPr>
        <w:tab/>
      </w:r>
      <w:r w:rsidR="00E04D74">
        <w:rPr>
          <w:rFonts w:ascii="Arial" w:hAnsi="Arial" w:cs="Arial"/>
          <w:b/>
          <w:bCs/>
          <w:sz w:val="18"/>
          <w:szCs w:val="18"/>
        </w:rPr>
        <w:tab/>
        <w:t>Total Experience 5</w:t>
      </w:r>
      <w:r w:rsidR="00F60E3F" w:rsidRPr="00D27313">
        <w:rPr>
          <w:rFonts w:ascii="Arial" w:hAnsi="Arial" w:cs="Arial"/>
          <w:b/>
          <w:bCs/>
          <w:sz w:val="18"/>
          <w:szCs w:val="18"/>
        </w:rPr>
        <w:t>+</w:t>
      </w:r>
      <w:r w:rsidR="004739E1" w:rsidRPr="00D27313">
        <w:rPr>
          <w:rFonts w:ascii="Arial" w:hAnsi="Arial" w:cs="Arial"/>
          <w:b/>
          <w:bCs/>
          <w:sz w:val="18"/>
          <w:szCs w:val="18"/>
        </w:rPr>
        <w:t xml:space="preserve"> year</w:t>
      </w:r>
      <w:r w:rsidR="00804CC5" w:rsidRPr="00D27313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7F79FA" w:rsidRPr="00D27313" w:rsidRDefault="007F79FA" w:rsidP="007F7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 xml:space="preserve">Software </w:t>
      </w:r>
      <w:r w:rsidR="00BD13A1" w:rsidRPr="00D27313">
        <w:rPr>
          <w:rFonts w:ascii="Arial" w:hAnsi="Arial" w:cs="Arial"/>
          <w:b/>
          <w:bCs/>
          <w:sz w:val="18"/>
          <w:szCs w:val="18"/>
        </w:rPr>
        <w:t>Engineer (Backend</w:t>
      </w:r>
      <w:r w:rsidR="00CC4AFA" w:rsidRPr="00D27313">
        <w:rPr>
          <w:rFonts w:ascii="Arial" w:hAnsi="Arial" w:cs="Arial"/>
          <w:b/>
          <w:bCs/>
          <w:sz w:val="18"/>
          <w:szCs w:val="18"/>
        </w:rPr>
        <w:t xml:space="preserve"> </w:t>
      </w:r>
      <w:r w:rsidR="00BD13A1" w:rsidRPr="00D27313">
        <w:rPr>
          <w:rFonts w:ascii="Arial" w:hAnsi="Arial" w:cs="Arial"/>
          <w:b/>
          <w:bCs/>
          <w:sz w:val="18"/>
          <w:szCs w:val="18"/>
        </w:rPr>
        <w:t>Developer)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                  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 xml:space="preserve">                 8</w:t>
      </w:r>
      <w:r w:rsidRPr="00D27313">
        <w:rPr>
          <w:rFonts w:ascii="Arial" w:hAnsi="Arial" w:cs="Arial"/>
          <w:b/>
          <w:bCs/>
          <w:sz w:val="18"/>
          <w:szCs w:val="18"/>
          <w:vertAlign w:val="superscript"/>
        </w:rPr>
        <w:t>th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 December – 2015 </w:t>
      </w:r>
    </w:p>
    <w:p w:rsidR="007F79FA" w:rsidRPr="00D27313" w:rsidRDefault="007F79FA" w:rsidP="007F79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Zep-Com.net (Custom Software Development)</w:t>
      </w:r>
    </w:p>
    <w:p w:rsidR="007F79FA" w:rsidRPr="00D27313" w:rsidRDefault="007F79FA" w:rsidP="007F79F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Working on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Shoopware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E-commerce</w:t>
      </w:r>
    </w:p>
    <w:p w:rsidR="009A743A" w:rsidRPr="00D27313" w:rsidRDefault="007F79FA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Develop Plugins Frontend and Backend</w:t>
      </w:r>
      <w:r w:rsidR="00804CC5" w:rsidRPr="00D27313">
        <w:rPr>
          <w:rFonts w:ascii="Arial" w:hAnsi="Arial" w:cs="Arial"/>
          <w:b/>
          <w:bCs/>
          <w:sz w:val="18"/>
          <w:szCs w:val="18"/>
        </w:rPr>
        <w:tab/>
      </w:r>
    </w:p>
    <w:p w:rsidR="00133999" w:rsidRPr="00D27313" w:rsidRDefault="00133999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Software Engineer</w:t>
      </w:r>
      <w:r w:rsidR="00DA0FB5" w:rsidRPr="00D27313">
        <w:rPr>
          <w:rFonts w:ascii="Arial" w:hAnsi="Arial" w:cs="Arial"/>
          <w:b/>
          <w:bCs/>
          <w:sz w:val="18"/>
          <w:szCs w:val="18"/>
        </w:rPr>
        <w:t xml:space="preserve">                  </w:t>
      </w:r>
      <w:r w:rsidR="00AA329A" w:rsidRPr="00D27313">
        <w:rPr>
          <w:rFonts w:ascii="Arial" w:hAnsi="Arial" w:cs="Arial"/>
          <w:b/>
          <w:bCs/>
          <w:sz w:val="18"/>
          <w:szCs w:val="18"/>
        </w:rPr>
        <w:t xml:space="preserve">14 Months   </w:t>
      </w:r>
      <w:r w:rsidR="00AA329A"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>8</w:t>
      </w:r>
      <w:r w:rsidRPr="00D27313">
        <w:rPr>
          <w:rFonts w:ascii="Arial" w:hAnsi="Arial" w:cs="Arial"/>
          <w:b/>
          <w:bCs/>
          <w:sz w:val="18"/>
          <w:szCs w:val="18"/>
          <w:vertAlign w:val="superscript"/>
        </w:rPr>
        <w:t>th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 September – </w:t>
      </w:r>
      <w:r w:rsidR="00AA329A" w:rsidRPr="00D27313">
        <w:rPr>
          <w:rFonts w:ascii="Arial" w:hAnsi="Arial" w:cs="Arial"/>
          <w:b/>
          <w:bCs/>
          <w:sz w:val="18"/>
          <w:szCs w:val="18"/>
        </w:rPr>
        <w:t xml:space="preserve">2014 </w:t>
      </w:r>
      <w:proofErr w:type="gramStart"/>
      <w:r w:rsidR="00AA329A" w:rsidRPr="00D27313">
        <w:rPr>
          <w:rFonts w:ascii="Arial" w:hAnsi="Arial" w:cs="Arial"/>
          <w:b/>
          <w:bCs/>
          <w:sz w:val="18"/>
          <w:szCs w:val="18"/>
        </w:rPr>
        <w:t>To</w:t>
      </w:r>
      <w:proofErr w:type="gramEnd"/>
      <w:r w:rsidR="00AA329A" w:rsidRPr="00D27313">
        <w:rPr>
          <w:rFonts w:ascii="Arial" w:hAnsi="Arial" w:cs="Arial"/>
          <w:b/>
          <w:bCs/>
          <w:sz w:val="18"/>
          <w:szCs w:val="18"/>
        </w:rPr>
        <w:t xml:space="preserve"> 8</w:t>
      </w:r>
      <w:r w:rsidR="00AA329A" w:rsidRPr="00D27313">
        <w:rPr>
          <w:rFonts w:ascii="Arial" w:hAnsi="Arial" w:cs="Arial"/>
          <w:b/>
          <w:bCs/>
          <w:sz w:val="18"/>
          <w:szCs w:val="18"/>
          <w:vertAlign w:val="superscript"/>
        </w:rPr>
        <w:t>th</w:t>
      </w:r>
      <w:r w:rsidR="00AA329A" w:rsidRPr="00D27313">
        <w:rPr>
          <w:rFonts w:ascii="Arial" w:hAnsi="Arial" w:cs="Arial"/>
          <w:b/>
          <w:bCs/>
          <w:sz w:val="18"/>
          <w:szCs w:val="18"/>
        </w:rPr>
        <w:t xml:space="preserve"> </w:t>
      </w:r>
      <w:r w:rsidR="00BB0C7C" w:rsidRPr="00D27313">
        <w:rPr>
          <w:rFonts w:ascii="Arial" w:hAnsi="Arial" w:cs="Arial"/>
          <w:b/>
          <w:bCs/>
          <w:sz w:val="18"/>
          <w:szCs w:val="18"/>
        </w:rPr>
        <w:t>December</w:t>
      </w:r>
      <w:r w:rsidR="00DA0FB5" w:rsidRPr="00D27313">
        <w:rPr>
          <w:rFonts w:ascii="Arial" w:hAnsi="Arial" w:cs="Arial"/>
          <w:b/>
          <w:bCs/>
          <w:sz w:val="18"/>
          <w:szCs w:val="18"/>
        </w:rPr>
        <w:t xml:space="preserve"> </w:t>
      </w:r>
      <w:r w:rsidR="00AA329A" w:rsidRPr="00D27313">
        <w:rPr>
          <w:rFonts w:ascii="Arial" w:hAnsi="Arial" w:cs="Arial"/>
          <w:b/>
          <w:bCs/>
          <w:sz w:val="18"/>
          <w:szCs w:val="18"/>
        </w:rPr>
        <w:t>14</w:t>
      </w:r>
      <w:r w:rsidR="00DA0FB5" w:rsidRPr="00D27313">
        <w:rPr>
          <w:rFonts w:ascii="Arial" w:hAnsi="Arial" w:cs="Arial"/>
          <w:b/>
          <w:bCs/>
          <w:sz w:val="18"/>
          <w:szCs w:val="18"/>
        </w:rPr>
        <w:t xml:space="preserve"> Months</w:t>
      </w:r>
    </w:p>
    <w:p w:rsidR="009D12DB" w:rsidRPr="00D27313" w:rsidRDefault="009D12DB" w:rsidP="009D12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RES Real Estate Solutions (Develop Mobile App)</w:t>
      </w:r>
    </w:p>
    <w:p w:rsidR="009D12DB" w:rsidRPr="00D27313" w:rsidRDefault="009D12DB" w:rsidP="009D12D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Develop Mobile App Using Angular.js</w:t>
      </w:r>
    </w:p>
    <w:p w:rsidR="009D12DB" w:rsidRPr="00D27313" w:rsidRDefault="009D12DB" w:rsidP="009D12D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Build App Using </w:t>
      </w:r>
      <w:r w:rsidR="008E6501" w:rsidRPr="00D27313">
        <w:rPr>
          <w:rFonts w:ascii="Arial" w:hAnsi="Arial" w:cs="Arial"/>
          <w:bCs/>
          <w:sz w:val="18"/>
          <w:szCs w:val="18"/>
        </w:rPr>
        <w:t>Phone</w:t>
      </w:r>
      <w:r w:rsidRPr="00D27313">
        <w:rPr>
          <w:rFonts w:ascii="Arial" w:hAnsi="Arial" w:cs="Arial"/>
          <w:bCs/>
          <w:sz w:val="18"/>
          <w:szCs w:val="18"/>
        </w:rPr>
        <w:t xml:space="preserve"> Gap</w:t>
      </w:r>
      <w:r w:rsidR="00EE45AF" w:rsidRPr="00D27313">
        <w:rPr>
          <w:rFonts w:ascii="Arial" w:hAnsi="Arial" w:cs="Arial"/>
          <w:bCs/>
          <w:sz w:val="18"/>
          <w:szCs w:val="18"/>
        </w:rPr>
        <w:t>.</w:t>
      </w:r>
    </w:p>
    <w:p w:rsidR="009D12DB" w:rsidRPr="00D27313" w:rsidRDefault="009D12DB" w:rsidP="009D12D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Bootstrap.</w:t>
      </w:r>
    </w:p>
    <w:p w:rsidR="00EE45AF" w:rsidRPr="00D27313" w:rsidRDefault="00EE45AF" w:rsidP="00485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47761E" w:rsidRPr="00D27313" w:rsidRDefault="00485D06" w:rsidP="00485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RES</w:t>
      </w:r>
      <w:r w:rsidR="0047761E" w:rsidRPr="00D27313">
        <w:rPr>
          <w:rFonts w:ascii="Arial" w:hAnsi="Arial" w:cs="Arial"/>
          <w:bCs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sz w:val="18"/>
          <w:szCs w:val="18"/>
        </w:rPr>
        <w:t>Real Estate Solutions (Develop and Deploy Application)</w:t>
      </w:r>
    </w:p>
    <w:p w:rsidR="0047761E" w:rsidRPr="00D27313" w:rsidRDefault="0047761E" w:rsidP="004776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Developed </w:t>
      </w:r>
      <w:r w:rsidR="00485D06" w:rsidRPr="00D27313">
        <w:rPr>
          <w:rFonts w:ascii="Arial" w:hAnsi="Arial" w:cs="Arial"/>
          <w:bCs/>
          <w:sz w:val="18"/>
          <w:szCs w:val="18"/>
        </w:rPr>
        <w:t>ERP of RES</w:t>
      </w:r>
      <w:r w:rsidRPr="00D27313">
        <w:rPr>
          <w:rFonts w:ascii="Arial" w:hAnsi="Arial" w:cs="Arial"/>
          <w:bCs/>
          <w:sz w:val="18"/>
          <w:szCs w:val="18"/>
        </w:rPr>
        <w:t>. Using (</w:t>
      </w:r>
      <w:proofErr w:type="spellStart"/>
      <w:r w:rsidR="00485D06" w:rsidRPr="00D27313">
        <w:rPr>
          <w:rFonts w:ascii="Arial" w:hAnsi="Arial" w:cs="Arial"/>
          <w:bCs/>
          <w:sz w:val="18"/>
          <w:szCs w:val="18"/>
        </w:rPr>
        <w:t>Laravel</w:t>
      </w:r>
      <w:proofErr w:type="spellEnd"/>
      <w:r w:rsidR="00485D06" w:rsidRPr="00D27313">
        <w:rPr>
          <w:rFonts w:ascii="Arial" w:hAnsi="Arial" w:cs="Arial"/>
          <w:bCs/>
          <w:sz w:val="18"/>
          <w:szCs w:val="18"/>
        </w:rPr>
        <w:t xml:space="preserve"> 4</w:t>
      </w:r>
      <w:r w:rsidR="005137D2" w:rsidRPr="00D27313">
        <w:rPr>
          <w:rFonts w:ascii="Arial" w:hAnsi="Arial" w:cs="Arial"/>
          <w:bCs/>
          <w:sz w:val="18"/>
          <w:szCs w:val="18"/>
        </w:rPr>
        <w:t>.2</w:t>
      </w:r>
      <w:r w:rsidR="00485D06" w:rsidRPr="00D27313">
        <w:rPr>
          <w:rFonts w:ascii="Arial" w:hAnsi="Arial" w:cs="Arial"/>
          <w:bCs/>
          <w:sz w:val="18"/>
          <w:szCs w:val="18"/>
        </w:rPr>
        <w:t xml:space="preserve"> Frame work</w:t>
      </w:r>
      <w:r w:rsidRPr="00D27313">
        <w:rPr>
          <w:rFonts w:ascii="Arial" w:hAnsi="Arial" w:cs="Arial"/>
          <w:bCs/>
          <w:sz w:val="18"/>
          <w:szCs w:val="18"/>
        </w:rPr>
        <w:t>).</w:t>
      </w:r>
    </w:p>
    <w:p w:rsidR="00485D06" w:rsidRPr="00D27313" w:rsidRDefault="00485D06" w:rsidP="004776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Template Engine Used Blade.</w:t>
      </w:r>
    </w:p>
    <w:p w:rsidR="0042554F" w:rsidRPr="00D27313" w:rsidRDefault="0042554F" w:rsidP="004776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Complete Roles and Permission Module.</w:t>
      </w:r>
    </w:p>
    <w:p w:rsidR="0042554F" w:rsidRPr="00D27313" w:rsidRDefault="0042554F" w:rsidP="004776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Complete CRM</w:t>
      </w:r>
      <w:r w:rsidR="006C11E1" w:rsidRPr="00D27313">
        <w:rPr>
          <w:rFonts w:ascii="Arial" w:hAnsi="Arial" w:cs="Arial"/>
          <w:bCs/>
          <w:sz w:val="18"/>
          <w:szCs w:val="18"/>
        </w:rPr>
        <w:t>.</w:t>
      </w:r>
    </w:p>
    <w:p w:rsidR="0042554F" w:rsidRPr="00D27313" w:rsidRDefault="0042554F" w:rsidP="004776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Complete TMS</w:t>
      </w:r>
      <w:r w:rsidR="006C11E1" w:rsidRPr="00D27313">
        <w:rPr>
          <w:rFonts w:ascii="Arial" w:hAnsi="Arial" w:cs="Arial"/>
          <w:bCs/>
          <w:sz w:val="18"/>
          <w:szCs w:val="18"/>
        </w:rPr>
        <w:t>.</w:t>
      </w:r>
    </w:p>
    <w:p w:rsidR="0047761E" w:rsidRPr="00D27313" w:rsidRDefault="0047761E" w:rsidP="004776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Server configuration, Create FTP accounts, Databases, troubleshooting server problems.</w:t>
      </w:r>
    </w:p>
    <w:p w:rsidR="0047761E" w:rsidRPr="00D27313" w:rsidRDefault="0047761E" w:rsidP="004776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Change w</w:t>
      </w:r>
      <w:r w:rsidR="006C11E1" w:rsidRPr="00D27313">
        <w:rPr>
          <w:rFonts w:ascii="Arial" w:hAnsi="Arial" w:cs="Arial"/>
          <w:bCs/>
          <w:sz w:val="18"/>
          <w:szCs w:val="18"/>
        </w:rPr>
        <w:t>eb hosting some time if needed.</w:t>
      </w:r>
    </w:p>
    <w:p w:rsidR="006C11E1" w:rsidRPr="00D27313" w:rsidRDefault="006C11E1" w:rsidP="00BA0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A5E77" w:rsidRPr="00D27313" w:rsidRDefault="001A5E77" w:rsidP="00BA0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Project Management Tools</w:t>
      </w:r>
    </w:p>
    <w:p w:rsidR="00E52E30" w:rsidRPr="00D27313" w:rsidRDefault="009C578F" w:rsidP="00BA0C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hyperlink r:id="rId9" w:history="1">
        <w:r w:rsidR="00E52E30" w:rsidRPr="00D27313">
          <w:rPr>
            <w:rStyle w:val="Hyperlink"/>
            <w:rFonts w:ascii="Arial" w:hAnsi="Arial" w:cs="Arial"/>
            <w:bCs/>
            <w:sz w:val="18"/>
            <w:szCs w:val="18"/>
          </w:rPr>
          <w:t>https://slack.com/</w:t>
        </w:r>
      </w:hyperlink>
    </w:p>
    <w:p w:rsidR="002A2FCF" w:rsidRPr="00D27313" w:rsidRDefault="009C578F" w:rsidP="00BA0C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hyperlink r:id="rId10" w:history="1">
        <w:r w:rsidR="002A2FCF" w:rsidRPr="00D27313">
          <w:rPr>
            <w:rStyle w:val="Hyperlink"/>
            <w:rFonts w:ascii="Arial" w:hAnsi="Arial" w:cs="Arial"/>
            <w:bCs/>
            <w:sz w:val="18"/>
            <w:szCs w:val="18"/>
          </w:rPr>
          <w:t>https://youtrack.pttde.de/</w:t>
        </w:r>
      </w:hyperlink>
    </w:p>
    <w:p w:rsidR="00DD0D20" w:rsidRPr="00D27313" w:rsidRDefault="009C578F" w:rsidP="00BA0C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hyperlink r:id="rId11" w:history="1">
        <w:r w:rsidR="00DD0D20" w:rsidRPr="00D27313">
          <w:rPr>
            <w:rStyle w:val="Hyperlink"/>
            <w:rFonts w:ascii="Arial" w:hAnsi="Arial" w:cs="Arial"/>
            <w:bCs/>
            <w:sz w:val="18"/>
            <w:szCs w:val="18"/>
          </w:rPr>
          <w:t>https://pttde.float.com/login</w:t>
        </w:r>
      </w:hyperlink>
    </w:p>
    <w:p w:rsidR="0006057C" w:rsidRPr="00D27313" w:rsidRDefault="009C578F" w:rsidP="00BA0C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hyperlink r:id="rId12" w:history="1">
        <w:r w:rsidR="0006057C" w:rsidRPr="00D27313">
          <w:rPr>
            <w:rStyle w:val="Hyperlink"/>
            <w:rFonts w:ascii="Arial" w:hAnsi="Arial" w:cs="Arial"/>
            <w:bCs/>
            <w:sz w:val="18"/>
            <w:szCs w:val="18"/>
          </w:rPr>
          <w:t>https://trello.com/</w:t>
        </w:r>
      </w:hyperlink>
    </w:p>
    <w:p w:rsidR="00F32155" w:rsidRPr="00D27313" w:rsidRDefault="009C578F" w:rsidP="00BA0C4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hyperlink r:id="rId13" w:history="1">
        <w:r w:rsidR="00D6731F" w:rsidRPr="00D27313">
          <w:rPr>
            <w:rStyle w:val="Hyperlink"/>
            <w:rFonts w:ascii="Arial" w:hAnsi="Arial" w:cs="Arial"/>
            <w:bCs/>
            <w:sz w:val="18"/>
            <w:szCs w:val="18"/>
          </w:rPr>
          <w:t>https://gitlab.com/</w:t>
        </w:r>
      </w:hyperlink>
    </w:p>
    <w:p w:rsidR="00EE6B80" w:rsidRPr="00D27313" w:rsidRDefault="009C578F" w:rsidP="00EE6B8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hyperlink r:id="rId14" w:history="1">
        <w:r w:rsidR="00905559"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http://www.punchti.me/</w:t>
        </w:r>
      </w:hyperlink>
    </w:p>
    <w:p w:rsidR="0084770C" w:rsidRPr="00D27313" w:rsidRDefault="0084770C" w:rsidP="008477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Template Engine</w:t>
      </w:r>
    </w:p>
    <w:p w:rsidR="00EE6B80" w:rsidRPr="00D27313" w:rsidRDefault="00EE6B80" w:rsidP="00EE6B8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Blade Engin</w:t>
      </w:r>
      <w:r w:rsidR="000B31A1" w:rsidRPr="00D27313">
        <w:rPr>
          <w:rFonts w:ascii="Arial" w:hAnsi="Arial" w:cs="Arial"/>
          <w:bCs/>
          <w:sz w:val="18"/>
          <w:szCs w:val="18"/>
        </w:rPr>
        <w:t>e</w:t>
      </w:r>
    </w:p>
    <w:p w:rsidR="00133999" w:rsidRPr="00D27313" w:rsidRDefault="00EE6B80" w:rsidP="009A743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Smarty Engin</w:t>
      </w:r>
      <w:r w:rsidR="000B31A1" w:rsidRPr="00D27313">
        <w:rPr>
          <w:rFonts w:ascii="Arial" w:hAnsi="Arial" w:cs="Arial"/>
          <w:bCs/>
          <w:sz w:val="18"/>
          <w:szCs w:val="18"/>
        </w:rPr>
        <w:t>e</w:t>
      </w:r>
    </w:p>
    <w:p w:rsidR="009A743A" w:rsidRPr="00D27313" w:rsidRDefault="009B3D70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Senior PHP Developer</w:t>
      </w:r>
      <w:r w:rsidR="009A743A" w:rsidRPr="00D27313">
        <w:rPr>
          <w:rFonts w:ascii="Arial" w:hAnsi="Arial" w:cs="Arial"/>
          <w:b/>
          <w:bCs/>
          <w:sz w:val="18"/>
          <w:szCs w:val="18"/>
        </w:rPr>
        <w:tab/>
      </w:r>
      <w:r w:rsidR="00133999" w:rsidRPr="00D27313">
        <w:rPr>
          <w:rFonts w:ascii="Arial" w:hAnsi="Arial" w:cs="Arial"/>
          <w:b/>
          <w:bCs/>
          <w:sz w:val="18"/>
          <w:szCs w:val="18"/>
        </w:rPr>
        <w:t>22 Months</w:t>
      </w:r>
      <w:r w:rsidR="009A743A" w:rsidRPr="00D27313">
        <w:rPr>
          <w:rFonts w:ascii="Arial" w:hAnsi="Arial" w:cs="Arial"/>
          <w:b/>
          <w:bCs/>
          <w:sz w:val="18"/>
          <w:szCs w:val="18"/>
        </w:rPr>
        <w:tab/>
      </w:r>
      <w:r w:rsidR="009A743A" w:rsidRPr="00D27313">
        <w:rPr>
          <w:rFonts w:ascii="Arial" w:hAnsi="Arial" w:cs="Arial"/>
          <w:b/>
          <w:bCs/>
          <w:sz w:val="18"/>
          <w:szCs w:val="18"/>
        </w:rPr>
        <w:tab/>
      </w:r>
      <w:r w:rsidR="009A743A" w:rsidRPr="00D27313">
        <w:rPr>
          <w:rFonts w:ascii="Arial" w:hAnsi="Arial" w:cs="Arial"/>
          <w:b/>
          <w:bCs/>
          <w:sz w:val="18"/>
          <w:szCs w:val="18"/>
        </w:rPr>
        <w:tab/>
      </w:r>
      <w:r w:rsidR="009A743A" w:rsidRPr="00D27313">
        <w:rPr>
          <w:rFonts w:ascii="Arial" w:hAnsi="Arial" w:cs="Arial"/>
          <w:b/>
          <w:bCs/>
          <w:sz w:val="18"/>
          <w:szCs w:val="18"/>
        </w:rPr>
        <w:tab/>
      </w:r>
      <w:r w:rsidR="00E052CD" w:rsidRPr="00D27313">
        <w:rPr>
          <w:rFonts w:ascii="Arial" w:hAnsi="Arial" w:cs="Arial"/>
          <w:b/>
          <w:bCs/>
          <w:sz w:val="18"/>
          <w:szCs w:val="18"/>
        </w:rPr>
        <w:t xml:space="preserve">   </w:t>
      </w:r>
      <w:r w:rsidR="00440B61" w:rsidRPr="00D27313">
        <w:rPr>
          <w:rFonts w:ascii="Arial" w:hAnsi="Arial" w:cs="Arial"/>
          <w:b/>
          <w:bCs/>
          <w:sz w:val="18"/>
          <w:szCs w:val="18"/>
        </w:rPr>
        <w:t xml:space="preserve"> </w:t>
      </w:r>
      <w:r w:rsidR="00E052CD" w:rsidRPr="00D27313">
        <w:rPr>
          <w:rFonts w:ascii="Arial" w:hAnsi="Arial" w:cs="Arial"/>
          <w:b/>
          <w:bCs/>
          <w:sz w:val="18"/>
          <w:szCs w:val="18"/>
        </w:rPr>
        <w:t xml:space="preserve">  1</w:t>
      </w:r>
      <w:r w:rsidR="00E052CD" w:rsidRPr="00D27313">
        <w:rPr>
          <w:rFonts w:ascii="Arial" w:hAnsi="Arial" w:cs="Arial"/>
          <w:b/>
          <w:bCs/>
          <w:sz w:val="18"/>
          <w:szCs w:val="18"/>
          <w:vertAlign w:val="superscript"/>
        </w:rPr>
        <w:t>st</w:t>
      </w:r>
      <w:r w:rsidR="00E052CD" w:rsidRPr="00D27313">
        <w:rPr>
          <w:rFonts w:ascii="Arial" w:hAnsi="Arial" w:cs="Arial"/>
          <w:b/>
          <w:bCs/>
          <w:sz w:val="18"/>
          <w:szCs w:val="18"/>
        </w:rPr>
        <w:t xml:space="preserve"> November</w:t>
      </w:r>
      <w:r w:rsidR="00440B61" w:rsidRPr="00D27313">
        <w:rPr>
          <w:rFonts w:ascii="Arial" w:hAnsi="Arial" w:cs="Arial"/>
          <w:b/>
          <w:bCs/>
          <w:sz w:val="18"/>
          <w:szCs w:val="18"/>
        </w:rPr>
        <w:t xml:space="preserve"> 2012</w:t>
      </w:r>
      <w:r w:rsidR="00B77813" w:rsidRPr="00D27313">
        <w:rPr>
          <w:rFonts w:ascii="Arial" w:hAnsi="Arial" w:cs="Arial"/>
          <w:b/>
          <w:bCs/>
          <w:sz w:val="18"/>
          <w:szCs w:val="18"/>
        </w:rPr>
        <w:t xml:space="preserve"> </w:t>
      </w:r>
      <w:r w:rsidR="009A743A" w:rsidRPr="00D27313">
        <w:rPr>
          <w:rFonts w:ascii="Arial" w:hAnsi="Arial" w:cs="Arial"/>
          <w:b/>
          <w:bCs/>
          <w:sz w:val="18"/>
          <w:szCs w:val="18"/>
        </w:rPr>
        <w:t xml:space="preserve">– </w:t>
      </w:r>
      <w:r w:rsidR="00133999" w:rsidRPr="00D27313">
        <w:rPr>
          <w:rFonts w:ascii="Arial" w:hAnsi="Arial" w:cs="Arial"/>
          <w:b/>
          <w:bCs/>
          <w:sz w:val="18"/>
          <w:szCs w:val="18"/>
        </w:rPr>
        <w:t>8</w:t>
      </w:r>
      <w:r w:rsidR="00133999" w:rsidRPr="00D27313">
        <w:rPr>
          <w:rFonts w:ascii="Arial" w:hAnsi="Arial" w:cs="Arial"/>
          <w:b/>
          <w:bCs/>
          <w:sz w:val="18"/>
          <w:szCs w:val="18"/>
          <w:vertAlign w:val="superscript"/>
        </w:rPr>
        <w:t>th</w:t>
      </w:r>
      <w:r w:rsidR="00133999" w:rsidRPr="00D27313">
        <w:rPr>
          <w:rFonts w:ascii="Arial" w:hAnsi="Arial" w:cs="Arial"/>
          <w:b/>
          <w:bCs/>
          <w:sz w:val="18"/>
          <w:szCs w:val="18"/>
        </w:rPr>
        <w:t xml:space="preserve"> September 2014</w:t>
      </w:r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Backup Innovators (IT solutions Provider)</w:t>
      </w:r>
    </w:p>
    <w:p w:rsidR="009A743A" w:rsidRPr="00D27313" w:rsidRDefault="009A743A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Founder of </w:t>
      </w:r>
      <w:r w:rsidR="00E052CD" w:rsidRPr="00D27313">
        <w:rPr>
          <w:rFonts w:ascii="Arial" w:hAnsi="Arial" w:cs="Arial"/>
          <w:bCs/>
          <w:sz w:val="18"/>
          <w:szCs w:val="18"/>
        </w:rPr>
        <w:t>IT</w:t>
      </w:r>
      <w:r w:rsidRPr="00D27313">
        <w:rPr>
          <w:rFonts w:ascii="Arial" w:hAnsi="Arial" w:cs="Arial"/>
          <w:bCs/>
          <w:sz w:val="18"/>
          <w:szCs w:val="18"/>
        </w:rPr>
        <w:t xml:space="preserve"> department in the organization</w:t>
      </w:r>
      <w:r w:rsidR="00E052CD" w:rsidRPr="00D27313">
        <w:rPr>
          <w:rFonts w:ascii="Arial" w:hAnsi="Arial" w:cs="Arial"/>
          <w:bCs/>
          <w:sz w:val="18"/>
          <w:szCs w:val="18"/>
        </w:rPr>
        <w:t>.</w:t>
      </w:r>
    </w:p>
    <w:p w:rsidR="00E052CD" w:rsidRPr="00D27313" w:rsidRDefault="00E052CD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Developed e-commerce websites. Using (Open cart, </w:t>
      </w:r>
      <w:proofErr w:type="spellStart"/>
      <w:r w:rsidR="003A010F" w:rsidRPr="00D27313">
        <w:rPr>
          <w:rFonts w:ascii="Arial" w:hAnsi="Arial" w:cs="Arial"/>
          <w:bCs/>
          <w:sz w:val="18"/>
          <w:szCs w:val="18"/>
        </w:rPr>
        <w:t>Mag</w:t>
      </w:r>
      <w:r w:rsidR="00752D1E" w:rsidRPr="00D27313">
        <w:rPr>
          <w:rFonts w:ascii="Arial" w:hAnsi="Arial" w:cs="Arial"/>
          <w:bCs/>
          <w:sz w:val="18"/>
          <w:szCs w:val="18"/>
        </w:rPr>
        <w:t>e</w:t>
      </w:r>
      <w:r w:rsidR="003A010F" w:rsidRPr="00D27313">
        <w:rPr>
          <w:rFonts w:ascii="Arial" w:hAnsi="Arial" w:cs="Arial"/>
          <w:bCs/>
          <w:sz w:val="18"/>
          <w:szCs w:val="18"/>
        </w:rPr>
        <w:t>nto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Prestashop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and Wo</w:t>
      </w:r>
      <w:r w:rsidR="003A010F" w:rsidRPr="00D27313">
        <w:rPr>
          <w:rFonts w:ascii="Arial" w:hAnsi="Arial" w:cs="Arial"/>
          <w:bCs/>
          <w:sz w:val="18"/>
          <w:szCs w:val="18"/>
        </w:rPr>
        <w:t>o</w:t>
      </w:r>
      <w:r w:rsidRPr="00D27313">
        <w:rPr>
          <w:rFonts w:ascii="Arial" w:hAnsi="Arial" w:cs="Arial"/>
          <w:bCs/>
          <w:sz w:val="18"/>
          <w:szCs w:val="18"/>
        </w:rPr>
        <w:t>-Commerce).</w:t>
      </w:r>
    </w:p>
    <w:p w:rsidR="00E052CD" w:rsidRPr="00D27313" w:rsidRDefault="00E052CD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Server configuration, Create FTP accounts, Databases, troubleshooting server problems.</w:t>
      </w:r>
    </w:p>
    <w:p w:rsidR="001809F4" w:rsidRPr="00D27313" w:rsidRDefault="00E052CD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Change web hosting some time if needed. </w:t>
      </w:r>
    </w:p>
    <w:p w:rsidR="001809F4" w:rsidRPr="00D27313" w:rsidRDefault="001809F4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Decide to purchase web hosting plans in coordination with MDs.</w:t>
      </w:r>
    </w:p>
    <w:p w:rsidR="001809F4" w:rsidRPr="00D27313" w:rsidRDefault="001809F4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Decide look and Feel, navigation of website.</w:t>
      </w:r>
    </w:p>
    <w:p w:rsidR="00CE43A1" w:rsidRPr="00D27313" w:rsidRDefault="00CE43A1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Sharing </w:t>
      </w:r>
      <w:r w:rsidR="001809F4" w:rsidRPr="00D27313">
        <w:rPr>
          <w:rFonts w:ascii="Arial" w:hAnsi="Arial" w:cs="Arial"/>
          <w:bCs/>
          <w:sz w:val="18"/>
          <w:szCs w:val="18"/>
        </w:rPr>
        <w:t>Concept</w:t>
      </w:r>
      <w:r w:rsidRPr="00D27313">
        <w:rPr>
          <w:rFonts w:ascii="Arial" w:hAnsi="Arial" w:cs="Arial"/>
          <w:bCs/>
          <w:sz w:val="18"/>
          <w:szCs w:val="18"/>
        </w:rPr>
        <w:t>s for</w:t>
      </w:r>
      <w:r w:rsidR="001809F4" w:rsidRPr="00D27313">
        <w:rPr>
          <w:rFonts w:ascii="Arial" w:hAnsi="Arial" w:cs="Arial"/>
          <w:bCs/>
          <w:sz w:val="18"/>
          <w:szCs w:val="18"/>
        </w:rPr>
        <w:t xml:space="preserve"> logo design in coordination with designers.</w:t>
      </w:r>
    </w:p>
    <w:p w:rsidR="00CE43A1" w:rsidRPr="00D27313" w:rsidRDefault="00CE43A1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Optimize websites using Google Insight Developer.</w:t>
      </w:r>
    </w:p>
    <w:p w:rsidR="00CE43A1" w:rsidRPr="00D27313" w:rsidRDefault="00CE43A1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Create News Letters and Send to customers.</w:t>
      </w:r>
    </w:p>
    <w:p w:rsidR="00E052CD" w:rsidRPr="00D27313" w:rsidRDefault="00CE43A1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Create Coupon Code/Promotion Code.</w:t>
      </w:r>
      <w:r w:rsidR="001809F4" w:rsidRPr="00D27313">
        <w:rPr>
          <w:rFonts w:ascii="Arial" w:hAnsi="Arial" w:cs="Arial"/>
          <w:bCs/>
          <w:sz w:val="18"/>
          <w:szCs w:val="18"/>
        </w:rPr>
        <w:t xml:space="preserve"> </w:t>
      </w:r>
      <w:r w:rsidR="00E052CD" w:rsidRPr="00D27313">
        <w:rPr>
          <w:rFonts w:ascii="Arial" w:hAnsi="Arial" w:cs="Arial"/>
          <w:bCs/>
          <w:sz w:val="18"/>
          <w:szCs w:val="18"/>
        </w:rPr>
        <w:t xml:space="preserve"> </w:t>
      </w:r>
    </w:p>
    <w:p w:rsidR="009A743A" w:rsidRPr="00D27313" w:rsidRDefault="009A743A" w:rsidP="009A743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Made </w:t>
      </w:r>
      <w:r w:rsidR="00E052CD" w:rsidRPr="00D27313">
        <w:rPr>
          <w:rFonts w:ascii="Arial" w:hAnsi="Arial" w:cs="Arial"/>
          <w:bCs/>
          <w:sz w:val="18"/>
          <w:szCs w:val="18"/>
        </w:rPr>
        <w:t>Project Planning</w:t>
      </w:r>
      <w:r w:rsidRPr="00D27313">
        <w:rPr>
          <w:rFonts w:ascii="Arial" w:hAnsi="Arial" w:cs="Arial"/>
          <w:bCs/>
          <w:sz w:val="18"/>
          <w:szCs w:val="18"/>
        </w:rPr>
        <w:t xml:space="preserve">, </w:t>
      </w:r>
      <w:r w:rsidR="00E052CD" w:rsidRPr="00D27313">
        <w:rPr>
          <w:rFonts w:ascii="Arial" w:hAnsi="Arial" w:cs="Arial"/>
          <w:bCs/>
          <w:sz w:val="18"/>
          <w:szCs w:val="18"/>
        </w:rPr>
        <w:t>Define Project Time line in coordination with MDs.</w:t>
      </w:r>
    </w:p>
    <w:p w:rsidR="00E37DFA" w:rsidRPr="00D27313" w:rsidRDefault="009A743A" w:rsidP="00FF38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Responsible for all </w:t>
      </w:r>
      <w:r w:rsidR="00E37DFA" w:rsidRPr="00D27313">
        <w:rPr>
          <w:rFonts w:ascii="Arial" w:hAnsi="Arial" w:cs="Arial"/>
          <w:bCs/>
          <w:sz w:val="18"/>
          <w:szCs w:val="18"/>
        </w:rPr>
        <w:t>technical issue</w:t>
      </w:r>
      <w:r w:rsidR="00440B61" w:rsidRPr="00D27313">
        <w:rPr>
          <w:rFonts w:ascii="Arial" w:hAnsi="Arial" w:cs="Arial"/>
          <w:bCs/>
          <w:sz w:val="18"/>
          <w:szCs w:val="18"/>
        </w:rPr>
        <w:t>s/problems</w:t>
      </w:r>
      <w:r w:rsidR="00E37DFA" w:rsidRPr="00D27313">
        <w:rPr>
          <w:rFonts w:ascii="Arial" w:hAnsi="Arial" w:cs="Arial"/>
          <w:bCs/>
          <w:sz w:val="18"/>
          <w:szCs w:val="18"/>
        </w:rPr>
        <w:t>.</w:t>
      </w:r>
    </w:p>
    <w:p w:rsidR="009C555D" w:rsidRPr="00D27313" w:rsidRDefault="009A743A" w:rsidP="008F7A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Han</w:t>
      </w:r>
      <w:r w:rsidR="00E37DFA" w:rsidRPr="00D27313">
        <w:rPr>
          <w:rFonts w:ascii="Arial" w:hAnsi="Arial" w:cs="Arial"/>
          <w:bCs/>
          <w:sz w:val="18"/>
          <w:szCs w:val="18"/>
        </w:rPr>
        <w:t>dled all functions related to IT</w:t>
      </w:r>
      <w:r w:rsidRPr="00D27313">
        <w:rPr>
          <w:rFonts w:ascii="Arial" w:hAnsi="Arial" w:cs="Arial"/>
          <w:bCs/>
          <w:sz w:val="18"/>
          <w:szCs w:val="18"/>
        </w:rPr>
        <w:t xml:space="preserve"> in the organization</w:t>
      </w:r>
      <w:r w:rsidR="00DF0E1A" w:rsidRPr="00D27313">
        <w:rPr>
          <w:rFonts w:ascii="Arial" w:hAnsi="Arial" w:cs="Arial"/>
          <w:bCs/>
          <w:sz w:val="18"/>
          <w:szCs w:val="18"/>
        </w:rPr>
        <w:t>.</w:t>
      </w:r>
    </w:p>
    <w:p w:rsidR="009C555D" w:rsidRPr="00D27313" w:rsidRDefault="009C555D" w:rsidP="009C5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 xml:space="preserve">Developed Projects. 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 xml:space="preserve">                  </w:t>
      </w:r>
    </w:p>
    <w:p w:rsidR="009C555D" w:rsidRPr="00D27313" w:rsidRDefault="009C555D" w:rsidP="009C5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Backup Innovators (IT solutions Provider)</w:t>
      </w:r>
    </w:p>
    <w:p w:rsidR="009C555D" w:rsidRPr="00D27313" w:rsidRDefault="009C555D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Founder of IT department in the organization.</w:t>
      </w:r>
    </w:p>
    <w:p w:rsidR="009C555D" w:rsidRPr="00D27313" w:rsidRDefault="009C555D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Developed e-commerce websites. Using (Open cart,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Mag</w:t>
      </w:r>
      <w:r w:rsidR="001675AE" w:rsidRPr="00D27313">
        <w:rPr>
          <w:rFonts w:ascii="Arial" w:hAnsi="Arial" w:cs="Arial"/>
          <w:bCs/>
          <w:sz w:val="18"/>
          <w:szCs w:val="18"/>
        </w:rPr>
        <w:t>e</w:t>
      </w:r>
      <w:r w:rsidR="00AF7BE9" w:rsidRPr="00D27313">
        <w:rPr>
          <w:rFonts w:ascii="Arial" w:hAnsi="Arial" w:cs="Arial"/>
          <w:bCs/>
          <w:sz w:val="18"/>
          <w:szCs w:val="18"/>
        </w:rPr>
        <w:t>n</w:t>
      </w:r>
      <w:r w:rsidRPr="00D27313">
        <w:rPr>
          <w:rFonts w:ascii="Arial" w:hAnsi="Arial" w:cs="Arial"/>
          <w:bCs/>
          <w:sz w:val="18"/>
          <w:szCs w:val="18"/>
        </w:rPr>
        <w:t>to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Prestashop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and Wo</w:t>
      </w:r>
      <w:r w:rsidR="003A010F" w:rsidRPr="00D27313">
        <w:rPr>
          <w:rFonts w:ascii="Arial" w:hAnsi="Arial" w:cs="Arial"/>
          <w:bCs/>
          <w:sz w:val="18"/>
          <w:szCs w:val="18"/>
        </w:rPr>
        <w:t>o</w:t>
      </w:r>
      <w:r w:rsidRPr="00D27313">
        <w:rPr>
          <w:rFonts w:ascii="Arial" w:hAnsi="Arial" w:cs="Arial"/>
          <w:bCs/>
          <w:sz w:val="18"/>
          <w:szCs w:val="18"/>
        </w:rPr>
        <w:t>-Commerce).</w:t>
      </w:r>
    </w:p>
    <w:p w:rsidR="00AF7BE9" w:rsidRPr="00D27313" w:rsidRDefault="00AF7BE9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Silmfitjackets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(Open Cart)                          </w:t>
      </w:r>
      <w:hyperlink r:id="rId15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http://www.slimfitjackets.com</w:t>
        </w:r>
      </w:hyperlink>
    </w:p>
    <w:p w:rsidR="00AF7BE9" w:rsidRPr="00D27313" w:rsidRDefault="00AF7BE9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Famousjackets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(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Prestashop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)                     </w:t>
      </w:r>
      <w:hyperlink r:id="rId16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http://www.famousjackets.com</w:t>
        </w:r>
      </w:hyperlink>
    </w:p>
    <w:p w:rsidR="00AF7BE9" w:rsidRPr="00D27313" w:rsidRDefault="00AF7BE9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Celebrityjackets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(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Maganto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)                        </w:t>
      </w:r>
      <w:hyperlink r:id="rId17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http://www.celebrityjackets.co.uk</w:t>
        </w:r>
      </w:hyperlink>
    </w:p>
    <w:p w:rsidR="00AF7BE9" w:rsidRPr="00D27313" w:rsidRDefault="00AF7BE9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Distressjackets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 (Open Cart)                   </w:t>
      </w:r>
      <w:r w:rsidR="00D267B4" w:rsidRPr="00D27313">
        <w:rPr>
          <w:rFonts w:ascii="Arial" w:hAnsi="Arial" w:cs="Arial"/>
          <w:bCs/>
          <w:sz w:val="18"/>
          <w:szCs w:val="18"/>
        </w:rPr>
        <w:t xml:space="preserve">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18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http://www.distressedjackets.com</w:t>
        </w:r>
      </w:hyperlink>
    </w:p>
    <w:p w:rsidR="00AF7BE9" w:rsidRPr="00D27313" w:rsidRDefault="00D267B4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Filmstarjackets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 (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Prestashop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)   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19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http://www.filmstarjackets.com</w:t>
        </w:r>
      </w:hyperlink>
    </w:p>
    <w:p w:rsidR="00D267B4" w:rsidRPr="00D27313" w:rsidRDefault="00D267B4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lastRenderedPageBreak/>
        <w:t>Ultimofashions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  (Open Cart)   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20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http://www.utlimofashions.com</w:t>
        </w:r>
      </w:hyperlink>
    </w:p>
    <w:p w:rsidR="00D267B4" w:rsidRPr="00D27313" w:rsidRDefault="00D267B4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Hmabaya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           (Open Cart)  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21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http://www.hmabaya.com</w:t>
        </w:r>
      </w:hyperlink>
    </w:p>
    <w:p w:rsidR="00D267B4" w:rsidRPr="00D27313" w:rsidRDefault="00D267B4" w:rsidP="009C555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Mysportsmall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      (Open Cart)  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22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http://www.mysports.com</w:t>
        </w:r>
      </w:hyperlink>
    </w:p>
    <w:p w:rsidR="00195503" w:rsidRPr="00D27313" w:rsidRDefault="00195503" w:rsidP="00FF38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Slimleatherjackets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(Open Cart)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23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http://www.slimleatherjackets.com</w:t>
        </w:r>
      </w:hyperlink>
    </w:p>
    <w:p w:rsidR="00D267B4" w:rsidRPr="00D27313" w:rsidRDefault="00D267B4" w:rsidP="00D267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slimfitjackets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</w:t>
      </w:r>
      <w:r w:rsidR="00304E45" w:rsidRPr="00D27313">
        <w:rPr>
          <w:rFonts w:ascii="Arial" w:hAnsi="Arial" w:cs="Arial"/>
          <w:bCs/>
          <w:sz w:val="18"/>
          <w:szCs w:val="18"/>
        </w:rPr>
        <w:t xml:space="preserve">     </w:t>
      </w:r>
      <w:r w:rsidRPr="00D27313">
        <w:rPr>
          <w:rFonts w:ascii="Arial" w:hAnsi="Arial" w:cs="Arial"/>
          <w:bCs/>
          <w:sz w:val="18"/>
          <w:szCs w:val="18"/>
        </w:rPr>
        <w:t>(</w:t>
      </w:r>
      <w:r w:rsidR="00304E45" w:rsidRPr="00D27313">
        <w:rPr>
          <w:rFonts w:ascii="Arial" w:hAnsi="Arial" w:cs="Arial"/>
          <w:bCs/>
          <w:sz w:val="18"/>
          <w:szCs w:val="18"/>
        </w:rPr>
        <w:t>Open cart</w:t>
      </w:r>
      <w:r w:rsidRPr="00D27313">
        <w:rPr>
          <w:rFonts w:ascii="Arial" w:hAnsi="Arial" w:cs="Arial"/>
          <w:bCs/>
          <w:sz w:val="18"/>
          <w:szCs w:val="18"/>
        </w:rPr>
        <w:t xml:space="preserve">)   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 </w:t>
      </w:r>
      <w:hyperlink r:id="rId24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http://www.slimfitjackets.co.uk</w:t>
        </w:r>
      </w:hyperlink>
    </w:p>
    <w:p w:rsidR="00D267B4" w:rsidRPr="00D27313" w:rsidRDefault="00D267B4" w:rsidP="00D267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Famousjackets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</w:t>
      </w:r>
      <w:r w:rsidR="00304E45" w:rsidRPr="00D27313">
        <w:rPr>
          <w:rFonts w:ascii="Arial" w:hAnsi="Arial" w:cs="Arial"/>
          <w:bCs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sz w:val="18"/>
          <w:szCs w:val="18"/>
        </w:rPr>
        <w:t xml:space="preserve">(Open Cart)  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  </w:t>
      </w:r>
      <w:hyperlink r:id="rId25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http://www.famousjackets.com.au</w:t>
        </w:r>
      </w:hyperlink>
    </w:p>
    <w:p w:rsidR="00D267B4" w:rsidRPr="00D27313" w:rsidRDefault="00D267B4" w:rsidP="00D267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Skyseller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           (Open Cart) 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sz w:val="18"/>
          <w:szCs w:val="18"/>
        </w:rPr>
        <w:t xml:space="preserve">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26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http://www.skyseller.com</w:t>
        </w:r>
      </w:hyperlink>
    </w:p>
    <w:p w:rsidR="004C0720" w:rsidRPr="00D27313" w:rsidRDefault="00D267B4" w:rsidP="004C072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Booksfare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         (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Prestashop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)                </w:t>
      </w:r>
      <w:r w:rsidR="00565CF5" w:rsidRPr="00D27313">
        <w:rPr>
          <w:rFonts w:ascii="Arial" w:hAnsi="Arial" w:cs="Arial"/>
          <w:bCs/>
          <w:sz w:val="18"/>
          <w:szCs w:val="18"/>
        </w:rPr>
        <w:t xml:space="preserve">  </w:t>
      </w:r>
      <w:r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27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http://booksfare.com</w:t>
        </w:r>
      </w:hyperlink>
    </w:p>
    <w:p w:rsidR="00440B61" w:rsidRPr="00D27313" w:rsidRDefault="00440B61" w:rsidP="00440B61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</w:p>
    <w:p w:rsidR="00440B61" w:rsidRPr="00D27313" w:rsidRDefault="005B2EB1" w:rsidP="00440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Extra Role to Lead SEO Team</w:t>
      </w:r>
      <w:r w:rsidR="00B77813" w:rsidRPr="00D27313">
        <w:rPr>
          <w:rFonts w:ascii="Arial" w:hAnsi="Arial" w:cs="Arial"/>
          <w:b/>
          <w:bCs/>
          <w:sz w:val="18"/>
          <w:szCs w:val="18"/>
        </w:rPr>
        <w:t xml:space="preserve"> </w:t>
      </w:r>
      <w:r w:rsidR="00B77813" w:rsidRPr="00D27313">
        <w:rPr>
          <w:rFonts w:ascii="Arial" w:hAnsi="Arial" w:cs="Arial"/>
          <w:b/>
          <w:bCs/>
          <w:sz w:val="18"/>
          <w:szCs w:val="18"/>
        </w:rPr>
        <w:tab/>
      </w:r>
      <w:r w:rsidR="00B77813" w:rsidRPr="00D27313">
        <w:rPr>
          <w:rFonts w:ascii="Arial" w:hAnsi="Arial" w:cs="Arial"/>
          <w:b/>
          <w:bCs/>
          <w:sz w:val="18"/>
          <w:szCs w:val="18"/>
        </w:rPr>
        <w:tab/>
      </w:r>
      <w:r w:rsidR="00B77813" w:rsidRPr="00D27313">
        <w:rPr>
          <w:rFonts w:ascii="Arial" w:hAnsi="Arial" w:cs="Arial"/>
          <w:b/>
          <w:bCs/>
          <w:sz w:val="18"/>
          <w:szCs w:val="18"/>
        </w:rPr>
        <w:tab/>
      </w:r>
      <w:r w:rsidR="00B77813" w:rsidRPr="00D27313">
        <w:rPr>
          <w:rFonts w:ascii="Arial" w:hAnsi="Arial" w:cs="Arial"/>
          <w:b/>
          <w:bCs/>
          <w:sz w:val="18"/>
          <w:szCs w:val="18"/>
        </w:rPr>
        <w:tab/>
      </w:r>
      <w:r w:rsidR="00B77813" w:rsidRPr="00D27313">
        <w:rPr>
          <w:rFonts w:ascii="Arial" w:hAnsi="Arial" w:cs="Arial"/>
          <w:b/>
          <w:bCs/>
          <w:sz w:val="18"/>
          <w:szCs w:val="18"/>
        </w:rPr>
        <w:tab/>
      </w:r>
      <w:r w:rsidR="00B77813" w:rsidRPr="00D27313">
        <w:rPr>
          <w:rFonts w:ascii="Arial" w:hAnsi="Arial" w:cs="Arial"/>
          <w:b/>
          <w:bCs/>
          <w:sz w:val="18"/>
          <w:szCs w:val="18"/>
        </w:rPr>
        <w:tab/>
        <w:t xml:space="preserve">      </w:t>
      </w:r>
      <w:r w:rsidR="00440B61" w:rsidRPr="00D27313"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440B61" w:rsidRPr="00D27313" w:rsidRDefault="00440B61" w:rsidP="00440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Backup Innovators (IT solutions Provider)</w:t>
      </w:r>
    </w:p>
    <w:p w:rsidR="00440B61" w:rsidRPr="00D27313" w:rsidRDefault="00440B61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Creating SEO Strategy.</w:t>
      </w:r>
    </w:p>
    <w:p w:rsidR="00440B61" w:rsidRPr="00D27313" w:rsidRDefault="00440B61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Creating website sitemap.</w:t>
      </w:r>
    </w:p>
    <w:p w:rsidR="00440B61" w:rsidRPr="00D27313" w:rsidRDefault="00440B61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Creating Google Analytics.</w:t>
      </w:r>
    </w:p>
    <w:p w:rsidR="00440B61" w:rsidRPr="00D27313" w:rsidRDefault="00440B61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Creating Webmaster Accounts and Submit website sitemap</w:t>
      </w:r>
      <w:r w:rsidR="006A3935" w:rsidRPr="00D27313">
        <w:rPr>
          <w:rFonts w:ascii="Arial" w:hAnsi="Arial" w:cs="Arial"/>
          <w:bCs/>
          <w:sz w:val="18"/>
          <w:szCs w:val="18"/>
        </w:rPr>
        <w:t xml:space="preserve"> on (Major Search Engine)</w:t>
      </w:r>
      <w:r w:rsidRPr="00D27313">
        <w:rPr>
          <w:rFonts w:ascii="Arial" w:hAnsi="Arial" w:cs="Arial"/>
          <w:bCs/>
          <w:sz w:val="18"/>
          <w:szCs w:val="18"/>
        </w:rPr>
        <w:t>.</w:t>
      </w:r>
    </w:p>
    <w:p w:rsidR="00E406DB" w:rsidRPr="00D27313" w:rsidRDefault="00E406DB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Make Keyword Phrase sense (Google Trends/ Twitter Trends).</w:t>
      </w:r>
    </w:p>
    <w:p w:rsidR="00E406DB" w:rsidRPr="00D27313" w:rsidRDefault="00E406DB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Knowing user interest (Lading Page).</w:t>
      </w:r>
    </w:p>
    <w:p w:rsidR="00E406DB" w:rsidRPr="00D27313" w:rsidRDefault="00E406DB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Getting Article/Blog in coordination with content writer (Define Keyword Density).</w:t>
      </w:r>
    </w:p>
    <w:p w:rsidR="00440B61" w:rsidRPr="00D27313" w:rsidRDefault="00440B61" w:rsidP="00FF38F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 Monitoring On Page SEO and Suggesting</w:t>
      </w:r>
      <w:r w:rsidR="00E406DB" w:rsidRPr="00D27313">
        <w:rPr>
          <w:rFonts w:ascii="Arial" w:hAnsi="Arial" w:cs="Arial"/>
          <w:bCs/>
          <w:sz w:val="18"/>
          <w:szCs w:val="18"/>
        </w:rPr>
        <w:t xml:space="preserve"> Keywords (Quake SEO Tool)</w:t>
      </w:r>
      <w:r w:rsidRPr="00D27313">
        <w:rPr>
          <w:rFonts w:ascii="Arial" w:hAnsi="Arial" w:cs="Arial"/>
          <w:bCs/>
          <w:sz w:val="18"/>
          <w:szCs w:val="18"/>
        </w:rPr>
        <w:t>.</w:t>
      </w:r>
    </w:p>
    <w:p w:rsidR="00440B61" w:rsidRPr="00D27313" w:rsidRDefault="008C48F8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Suggesting to how to</w:t>
      </w:r>
      <w:r w:rsidR="00440B61" w:rsidRPr="00D27313">
        <w:rPr>
          <w:rFonts w:ascii="Arial" w:hAnsi="Arial" w:cs="Arial"/>
          <w:bCs/>
          <w:sz w:val="18"/>
          <w:szCs w:val="18"/>
        </w:rPr>
        <w:t xml:space="preserve"> SMO or Fan pages</w:t>
      </w:r>
      <w:r w:rsidR="00E406DB" w:rsidRPr="00D27313">
        <w:rPr>
          <w:rFonts w:ascii="Arial" w:hAnsi="Arial" w:cs="Arial"/>
          <w:bCs/>
          <w:sz w:val="18"/>
          <w:szCs w:val="18"/>
        </w:rPr>
        <w:t>.</w:t>
      </w:r>
    </w:p>
    <w:p w:rsidR="00985D07" w:rsidRPr="00D27313" w:rsidRDefault="00985D07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Website Analysis with competitor website.</w:t>
      </w:r>
    </w:p>
    <w:p w:rsidR="00E406DB" w:rsidRPr="00D27313" w:rsidRDefault="00985D07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Follow Alexa Website to work for any market reach. </w:t>
      </w:r>
    </w:p>
    <w:p w:rsidR="003E41E7" w:rsidRPr="00D27313" w:rsidRDefault="003E41E7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Reassemble URL of break links (301 Redirect).</w:t>
      </w:r>
    </w:p>
    <w:p w:rsidR="003E41E7" w:rsidRPr="00D27313" w:rsidRDefault="003E41E7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Optimize images (Alt tag).</w:t>
      </w:r>
    </w:p>
    <w:p w:rsidR="00440B61" w:rsidRPr="00D27313" w:rsidRDefault="00261CCB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Assign tasks </w:t>
      </w:r>
      <w:r w:rsidR="008C48F8" w:rsidRPr="00D27313">
        <w:rPr>
          <w:rFonts w:ascii="Arial" w:hAnsi="Arial" w:cs="Arial"/>
          <w:bCs/>
          <w:sz w:val="18"/>
          <w:szCs w:val="18"/>
        </w:rPr>
        <w:t>to SEO’s (juniors).</w:t>
      </w:r>
    </w:p>
    <w:p w:rsidR="008C48F8" w:rsidRPr="00D27313" w:rsidRDefault="008C48F8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Remain update with Google SEO blogs.</w:t>
      </w:r>
    </w:p>
    <w:p w:rsidR="00440B61" w:rsidRPr="00D27313" w:rsidRDefault="00792991" w:rsidP="00440B6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Focusing on Content </w:t>
      </w:r>
      <w:r w:rsidR="009C555D" w:rsidRPr="00D27313">
        <w:rPr>
          <w:rFonts w:ascii="Arial" w:hAnsi="Arial" w:cs="Arial"/>
          <w:bCs/>
          <w:sz w:val="18"/>
          <w:szCs w:val="18"/>
        </w:rPr>
        <w:t>Marketing</w:t>
      </w:r>
      <w:r w:rsidRPr="00D27313">
        <w:rPr>
          <w:rFonts w:ascii="Arial" w:hAnsi="Arial" w:cs="Arial"/>
          <w:bCs/>
          <w:sz w:val="18"/>
          <w:szCs w:val="18"/>
        </w:rPr>
        <w:t>.</w:t>
      </w:r>
    </w:p>
    <w:p w:rsidR="00FF38FE" w:rsidRPr="00D27313" w:rsidRDefault="00FF38FE" w:rsidP="00440B61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Key Skills</w:t>
      </w:r>
      <w:r w:rsidR="007E70D6" w:rsidRPr="00D27313">
        <w:rPr>
          <w:rFonts w:ascii="Arial" w:hAnsi="Arial" w:cs="Arial"/>
          <w:b/>
          <w:bCs/>
          <w:sz w:val="18"/>
          <w:szCs w:val="18"/>
        </w:rPr>
        <w:t>:</w:t>
      </w:r>
    </w:p>
    <w:p w:rsidR="00397772" w:rsidRPr="00D27313" w:rsidRDefault="00397772" w:rsidP="0039777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color w:val="FF0000"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PHP, Open Cart,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Ma</w:t>
      </w:r>
      <w:r w:rsidR="00D37863" w:rsidRPr="00D27313">
        <w:rPr>
          <w:rFonts w:ascii="Arial" w:hAnsi="Arial" w:cs="Arial"/>
          <w:bCs/>
          <w:sz w:val="18"/>
          <w:szCs w:val="18"/>
        </w:rPr>
        <w:t>ganto</w:t>
      </w:r>
      <w:proofErr w:type="spellEnd"/>
      <w:r w:rsidR="00D37863" w:rsidRPr="00D27313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D37863" w:rsidRPr="00D27313">
        <w:rPr>
          <w:rFonts w:ascii="Arial" w:hAnsi="Arial" w:cs="Arial"/>
          <w:bCs/>
          <w:sz w:val="18"/>
          <w:szCs w:val="18"/>
        </w:rPr>
        <w:t>PrestaShop</w:t>
      </w:r>
      <w:proofErr w:type="spellEnd"/>
      <w:r w:rsidR="00D37863" w:rsidRPr="00D27313">
        <w:rPr>
          <w:rFonts w:ascii="Arial" w:hAnsi="Arial" w:cs="Arial"/>
          <w:bCs/>
          <w:sz w:val="18"/>
          <w:szCs w:val="18"/>
        </w:rPr>
        <w:t xml:space="preserve">, Woo-Commerce, </w:t>
      </w:r>
      <w:proofErr w:type="spellStart"/>
      <w:r w:rsidR="00D37863" w:rsidRPr="00D27313">
        <w:rPr>
          <w:rFonts w:ascii="Arial" w:hAnsi="Arial" w:cs="Arial"/>
          <w:bCs/>
          <w:color w:val="000000" w:themeColor="text1"/>
          <w:sz w:val="18"/>
          <w:szCs w:val="18"/>
        </w:rPr>
        <w:t>Laravel</w:t>
      </w:r>
      <w:proofErr w:type="spellEnd"/>
      <w:r w:rsidR="00D37863" w:rsidRPr="00D27313">
        <w:rPr>
          <w:rFonts w:ascii="Arial" w:hAnsi="Arial" w:cs="Arial"/>
          <w:bCs/>
          <w:color w:val="000000" w:themeColor="text1"/>
          <w:sz w:val="18"/>
          <w:szCs w:val="18"/>
        </w:rPr>
        <w:t xml:space="preserve"> 4.2</w:t>
      </w:r>
      <w:r w:rsidR="0051690C" w:rsidRPr="00D27313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51690C" w:rsidRPr="00D27313">
        <w:rPr>
          <w:rFonts w:ascii="Arial" w:hAnsi="Arial" w:cs="Arial"/>
          <w:bCs/>
          <w:color w:val="000000" w:themeColor="text1"/>
          <w:sz w:val="18"/>
          <w:szCs w:val="18"/>
        </w:rPr>
        <w:t>Shopware</w:t>
      </w:r>
      <w:proofErr w:type="spellEnd"/>
      <w:r w:rsidR="009C578F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proofErr w:type="spellStart"/>
      <w:r w:rsidR="009C578F">
        <w:rPr>
          <w:rFonts w:ascii="Arial" w:hAnsi="Arial" w:cs="Arial"/>
          <w:bCs/>
          <w:color w:val="000000" w:themeColor="text1"/>
          <w:sz w:val="18"/>
          <w:szCs w:val="18"/>
        </w:rPr>
        <w:t>Symfo</w:t>
      </w:r>
      <w:bookmarkStart w:id="0" w:name="_GoBack"/>
      <w:bookmarkEnd w:id="0"/>
      <w:r w:rsidR="009C578F">
        <w:rPr>
          <w:rFonts w:ascii="Arial" w:hAnsi="Arial" w:cs="Arial"/>
          <w:bCs/>
          <w:color w:val="000000" w:themeColor="text1"/>
          <w:sz w:val="18"/>
          <w:szCs w:val="18"/>
        </w:rPr>
        <w:t>ny</w:t>
      </w:r>
      <w:proofErr w:type="spellEnd"/>
    </w:p>
    <w:p w:rsidR="00397772" w:rsidRPr="00D27313" w:rsidRDefault="00397772" w:rsidP="0039777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HTML/XHTML/HTML5, CSS/CSS 3.0.</w:t>
      </w:r>
    </w:p>
    <w:p w:rsidR="00397772" w:rsidRPr="00D27313" w:rsidRDefault="00397772" w:rsidP="0039777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color w:val="FF0000"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JavaScript/JQuery,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Bootstrap</w:t>
      </w:r>
      <w:r w:rsidR="00350F70" w:rsidRPr="00D27313">
        <w:rPr>
          <w:rFonts w:ascii="Arial" w:hAnsi="Arial" w:cs="Arial"/>
          <w:bCs/>
          <w:sz w:val="18"/>
          <w:szCs w:val="18"/>
        </w:rPr>
        <w:t>,</w:t>
      </w:r>
      <w:r w:rsidR="00D37863" w:rsidRPr="00D27313">
        <w:rPr>
          <w:rFonts w:ascii="Arial" w:hAnsi="Arial" w:cs="Arial"/>
          <w:bCs/>
          <w:color w:val="000000" w:themeColor="text1"/>
          <w:sz w:val="18"/>
          <w:szCs w:val="18"/>
        </w:rPr>
        <w:t>Angular</w:t>
      </w:r>
      <w:proofErr w:type="spellEnd"/>
      <w:r w:rsidR="00CC5B15" w:rsidRPr="00D27313"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proofErr w:type="spellStart"/>
      <w:r w:rsidR="00D37863" w:rsidRPr="00D27313">
        <w:rPr>
          <w:rFonts w:ascii="Arial" w:hAnsi="Arial" w:cs="Arial"/>
          <w:bCs/>
          <w:color w:val="000000" w:themeColor="text1"/>
          <w:sz w:val="18"/>
          <w:szCs w:val="18"/>
        </w:rPr>
        <w:t>Js</w:t>
      </w:r>
      <w:proofErr w:type="spellEnd"/>
      <w:r w:rsidR="00CC5B15" w:rsidRPr="00D27313">
        <w:rPr>
          <w:rFonts w:ascii="Arial" w:hAnsi="Arial" w:cs="Arial"/>
          <w:bCs/>
          <w:color w:val="000000" w:themeColor="text1"/>
          <w:sz w:val="18"/>
          <w:szCs w:val="18"/>
        </w:rPr>
        <w:t xml:space="preserve"> 1.3</w:t>
      </w:r>
    </w:p>
    <w:p w:rsidR="00397772" w:rsidRPr="00D27313" w:rsidRDefault="00397772" w:rsidP="0039777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SEO, SMO, Analytics, Webmaster, On-Page, Off-Page.</w:t>
      </w:r>
    </w:p>
    <w:p w:rsidR="00125F8D" w:rsidRPr="00D27313" w:rsidRDefault="00397772" w:rsidP="00CD420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proofErr w:type="spellStart"/>
      <w:r w:rsidRPr="00D27313">
        <w:rPr>
          <w:rFonts w:ascii="Arial" w:hAnsi="Arial" w:cs="Arial"/>
          <w:bCs/>
          <w:sz w:val="18"/>
          <w:szCs w:val="18"/>
        </w:rPr>
        <w:t>MySql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>/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mysqlAdmin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</w:t>
      </w:r>
    </w:p>
    <w:p w:rsidR="00FF38FE" w:rsidRPr="00D27313" w:rsidRDefault="00125F8D" w:rsidP="00CD420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Server Configuration, FTP Accounts, Databases, E-mails accounts, manage domains. </w:t>
      </w:r>
      <w:r w:rsidR="00397772" w:rsidRPr="00D27313">
        <w:rPr>
          <w:rFonts w:ascii="Arial" w:hAnsi="Arial" w:cs="Arial"/>
          <w:bCs/>
          <w:sz w:val="18"/>
          <w:szCs w:val="18"/>
        </w:rPr>
        <w:t xml:space="preserve"> </w:t>
      </w:r>
    </w:p>
    <w:p w:rsidR="00440B61" w:rsidRPr="00D27313" w:rsidRDefault="00440B61" w:rsidP="00440B61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 xml:space="preserve">Internship 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>1</w:t>
      </w:r>
      <w:r w:rsidR="00CE7659" w:rsidRPr="00D27313">
        <w:rPr>
          <w:rFonts w:ascii="Arial" w:hAnsi="Arial" w:cs="Arial"/>
          <w:b/>
          <w:bCs/>
          <w:sz w:val="18"/>
          <w:szCs w:val="18"/>
          <w:vertAlign w:val="superscript"/>
        </w:rPr>
        <w:t>st</w:t>
      </w:r>
      <w:r w:rsidR="00CE7659" w:rsidRPr="00D27313">
        <w:rPr>
          <w:rFonts w:ascii="Arial" w:hAnsi="Arial" w:cs="Arial"/>
          <w:b/>
          <w:bCs/>
          <w:sz w:val="18"/>
          <w:szCs w:val="18"/>
        </w:rPr>
        <w:t xml:space="preserve"> Oct 2012 – 31 Jan 2012</w:t>
      </w:r>
    </w:p>
    <w:p w:rsidR="009A743A" w:rsidRPr="00D27313" w:rsidRDefault="00CE7659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proofErr w:type="spellStart"/>
      <w:r w:rsidRPr="00D27313">
        <w:rPr>
          <w:rFonts w:ascii="Arial" w:hAnsi="Arial" w:cs="Arial"/>
          <w:b/>
          <w:bCs/>
          <w:sz w:val="18"/>
          <w:szCs w:val="18"/>
        </w:rPr>
        <w:t>Hidaya</w:t>
      </w:r>
      <w:proofErr w:type="spellEnd"/>
      <w:r w:rsidRPr="00D27313">
        <w:rPr>
          <w:rFonts w:ascii="Arial" w:hAnsi="Arial" w:cs="Arial"/>
          <w:b/>
          <w:bCs/>
          <w:sz w:val="18"/>
          <w:szCs w:val="18"/>
        </w:rPr>
        <w:t xml:space="preserve"> Software House</w:t>
      </w:r>
    </w:p>
    <w:p w:rsidR="00CE7659" w:rsidRPr="00D27313" w:rsidRDefault="00CE7659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i/>
          <w:sz w:val="18"/>
          <w:szCs w:val="18"/>
        </w:rPr>
        <w:t xml:space="preserve"> Four Month Internship in </w:t>
      </w:r>
      <w:proofErr w:type="spellStart"/>
      <w:r w:rsidRPr="00D27313">
        <w:rPr>
          <w:rFonts w:ascii="Arial" w:hAnsi="Arial" w:cs="Arial"/>
          <w:bCs/>
          <w:i/>
          <w:sz w:val="18"/>
          <w:szCs w:val="18"/>
        </w:rPr>
        <w:t>Hid</w:t>
      </w:r>
      <w:r w:rsidR="00264A41" w:rsidRPr="00D27313">
        <w:rPr>
          <w:rFonts w:ascii="Arial" w:hAnsi="Arial" w:cs="Arial"/>
          <w:bCs/>
          <w:i/>
          <w:sz w:val="18"/>
          <w:szCs w:val="18"/>
        </w:rPr>
        <w:t>a</w:t>
      </w:r>
      <w:r w:rsidRPr="00D27313">
        <w:rPr>
          <w:rFonts w:ascii="Arial" w:hAnsi="Arial" w:cs="Arial"/>
          <w:bCs/>
          <w:i/>
          <w:sz w:val="18"/>
          <w:szCs w:val="18"/>
        </w:rPr>
        <w:t>ya</w:t>
      </w:r>
      <w:proofErr w:type="spellEnd"/>
      <w:r w:rsidRPr="00D27313">
        <w:rPr>
          <w:rFonts w:ascii="Arial" w:hAnsi="Arial" w:cs="Arial"/>
          <w:bCs/>
          <w:i/>
          <w:sz w:val="18"/>
          <w:szCs w:val="18"/>
        </w:rPr>
        <w:t xml:space="preserve"> Software House</w:t>
      </w:r>
      <w:r w:rsidR="005F4926" w:rsidRPr="00D27313">
        <w:rPr>
          <w:rFonts w:ascii="Arial" w:hAnsi="Arial" w:cs="Arial"/>
          <w:bCs/>
          <w:i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i/>
          <w:sz w:val="18"/>
          <w:szCs w:val="18"/>
        </w:rPr>
        <w:t>(H</w:t>
      </w:r>
      <w:r w:rsidR="00264A41" w:rsidRPr="00D27313">
        <w:rPr>
          <w:rFonts w:ascii="Arial" w:hAnsi="Arial" w:cs="Arial"/>
          <w:bCs/>
          <w:i/>
          <w:sz w:val="18"/>
          <w:szCs w:val="18"/>
        </w:rPr>
        <w:t>I</w:t>
      </w:r>
      <w:r w:rsidRPr="00D27313">
        <w:rPr>
          <w:rFonts w:ascii="Arial" w:hAnsi="Arial" w:cs="Arial"/>
          <w:bCs/>
          <w:i/>
          <w:sz w:val="18"/>
          <w:szCs w:val="18"/>
        </w:rPr>
        <w:t>ST) as a</w:t>
      </w:r>
      <w:r w:rsidR="00264A41" w:rsidRPr="00D27313">
        <w:rPr>
          <w:rFonts w:ascii="Arial" w:hAnsi="Arial" w:cs="Arial"/>
          <w:bCs/>
          <w:i/>
          <w:sz w:val="18"/>
          <w:szCs w:val="18"/>
        </w:rPr>
        <w:t>n</w:t>
      </w:r>
      <w:r w:rsidRPr="00D27313">
        <w:rPr>
          <w:rFonts w:ascii="Arial" w:hAnsi="Arial" w:cs="Arial"/>
          <w:bCs/>
          <w:i/>
          <w:sz w:val="18"/>
          <w:szCs w:val="18"/>
        </w:rPr>
        <w:t xml:space="preserve"> Intern</w:t>
      </w:r>
      <w:r w:rsidR="004152CC" w:rsidRPr="00D27313">
        <w:rPr>
          <w:rFonts w:ascii="Arial" w:hAnsi="Arial" w:cs="Arial"/>
          <w:bCs/>
          <w:i/>
          <w:sz w:val="18"/>
          <w:szCs w:val="18"/>
        </w:rPr>
        <w:t xml:space="preserve"> in</w:t>
      </w:r>
      <w:r w:rsidRPr="00D27313">
        <w:rPr>
          <w:rFonts w:ascii="Arial" w:hAnsi="Arial" w:cs="Arial"/>
          <w:bCs/>
          <w:i/>
          <w:sz w:val="18"/>
          <w:szCs w:val="18"/>
        </w:rPr>
        <w:t xml:space="preserve"> </w:t>
      </w:r>
      <w:r w:rsidRPr="00D27313">
        <w:rPr>
          <w:rFonts w:ascii="Arial" w:hAnsi="Arial" w:cs="Arial"/>
          <w:b/>
          <w:bCs/>
          <w:i/>
          <w:sz w:val="18"/>
          <w:szCs w:val="18"/>
        </w:rPr>
        <w:t>Basic PHP Program</w:t>
      </w:r>
      <w:r w:rsidRPr="00D27313">
        <w:rPr>
          <w:rFonts w:ascii="Arial" w:hAnsi="Arial" w:cs="Arial"/>
          <w:bCs/>
          <w:i/>
          <w:sz w:val="18"/>
          <w:szCs w:val="18"/>
        </w:rPr>
        <w:t xml:space="preserve"> </w:t>
      </w:r>
    </w:p>
    <w:p w:rsidR="00CE7659" w:rsidRPr="00D27313" w:rsidRDefault="00CE7659" w:rsidP="00CE76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Technologies:</w:t>
      </w:r>
    </w:p>
    <w:p w:rsidR="00CE7659" w:rsidRPr="00D27313" w:rsidRDefault="00CE7659" w:rsidP="009A743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HTML, CSS, Java Script, Ajax, PHP OOP</w:t>
      </w:r>
      <w:r w:rsidR="00F46A24" w:rsidRPr="00D27313">
        <w:rPr>
          <w:rFonts w:ascii="Arial" w:hAnsi="Arial" w:cs="Arial"/>
          <w:bCs/>
          <w:sz w:val="18"/>
          <w:szCs w:val="18"/>
        </w:rPr>
        <w:t>.</w:t>
      </w:r>
    </w:p>
    <w:p w:rsidR="00CE7659" w:rsidRPr="00D27313" w:rsidRDefault="00CE7659" w:rsidP="00CE7659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Software</w:t>
      </w:r>
    </w:p>
    <w:p w:rsidR="007E70D6" w:rsidRPr="00D27313" w:rsidRDefault="00CE7659" w:rsidP="007E70D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MySQL, Apache Http Server, Dream Weaver,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Wamp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Server,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Xam</w:t>
      </w:r>
      <w:r w:rsidR="00CA6D39" w:rsidRPr="00D27313">
        <w:rPr>
          <w:rFonts w:ascii="Arial" w:hAnsi="Arial" w:cs="Arial"/>
          <w:bCs/>
          <w:sz w:val="18"/>
          <w:szCs w:val="18"/>
        </w:rPr>
        <w:t>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Server, SQL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yog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>.</w:t>
      </w:r>
    </w:p>
    <w:p w:rsidR="007E70D6" w:rsidRPr="00D27313" w:rsidRDefault="007E70D6" w:rsidP="007E7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 xml:space="preserve">Internship 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>1</w:t>
      </w:r>
      <w:r w:rsidRPr="00D27313">
        <w:rPr>
          <w:rFonts w:ascii="Arial" w:hAnsi="Arial" w:cs="Arial"/>
          <w:b/>
          <w:bCs/>
          <w:sz w:val="18"/>
          <w:szCs w:val="18"/>
          <w:vertAlign w:val="superscript"/>
        </w:rPr>
        <w:t>st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 </w:t>
      </w:r>
      <w:r w:rsidR="004E1484" w:rsidRPr="00D27313">
        <w:rPr>
          <w:rFonts w:ascii="Arial" w:hAnsi="Arial" w:cs="Arial"/>
          <w:b/>
          <w:bCs/>
          <w:sz w:val="18"/>
          <w:szCs w:val="18"/>
        </w:rPr>
        <w:t>Jun 201</w:t>
      </w:r>
      <w:r w:rsidR="00053306" w:rsidRPr="00D27313">
        <w:rPr>
          <w:rFonts w:ascii="Arial" w:hAnsi="Arial" w:cs="Arial"/>
          <w:b/>
          <w:bCs/>
          <w:sz w:val="18"/>
          <w:szCs w:val="18"/>
        </w:rPr>
        <w:t>2</w:t>
      </w:r>
      <w:r w:rsidR="004E1484" w:rsidRPr="00D27313">
        <w:rPr>
          <w:rFonts w:ascii="Arial" w:hAnsi="Arial" w:cs="Arial"/>
          <w:b/>
          <w:bCs/>
          <w:sz w:val="18"/>
          <w:szCs w:val="18"/>
        </w:rPr>
        <w:t xml:space="preserve"> – 30 September 2012</w:t>
      </w:r>
    </w:p>
    <w:p w:rsidR="007E70D6" w:rsidRPr="00D27313" w:rsidRDefault="007E70D6" w:rsidP="007E7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proofErr w:type="spellStart"/>
      <w:r w:rsidRPr="00D27313">
        <w:rPr>
          <w:rFonts w:ascii="Arial" w:hAnsi="Arial" w:cs="Arial"/>
          <w:b/>
          <w:bCs/>
          <w:sz w:val="18"/>
          <w:szCs w:val="18"/>
        </w:rPr>
        <w:t>Hidaya</w:t>
      </w:r>
      <w:proofErr w:type="spellEnd"/>
      <w:r w:rsidRPr="00D27313">
        <w:rPr>
          <w:rFonts w:ascii="Arial" w:hAnsi="Arial" w:cs="Arial"/>
          <w:b/>
          <w:bCs/>
          <w:sz w:val="18"/>
          <w:szCs w:val="18"/>
        </w:rPr>
        <w:t xml:space="preserve"> Software House</w:t>
      </w:r>
    </w:p>
    <w:p w:rsidR="007E70D6" w:rsidRPr="00D27313" w:rsidRDefault="007E70D6" w:rsidP="007E7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i/>
          <w:sz w:val="18"/>
          <w:szCs w:val="18"/>
        </w:rPr>
        <w:t xml:space="preserve"> Four Month Internship in </w:t>
      </w:r>
      <w:proofErr w:type="spellStart"/>
      <w:r w:rsidRPr="00D27313">
        <w:rPr>
          <w:rFonts w:ascii="Arial" w:hAnsi="Arial" w:cs="Arial"/>
          <w:bCs/>
          <w:i/>
          <w:sz w:val="18"/>
          <w:szCs w:val="18"/>
        </w:rPr>
        <w:t>Hid</w:t>
      </w:r>
      <w:r w:rsidR="00264A41" w:rsidRPr="00D27313">
        <w:rPr>
          <w:rFonts w:ascii="Arial" w:hAnsi="Arial" w:cs="Arial"/>
          <w:bCs/>
          <w:i/>
          <w:sz w:val="18"/>
          <w:szCs w:val="18"/>
        </w:rPr>
        <w:t>a</w:t>
      </w:r>
      <w:r w:rsidRPr="00D27313">
        <w:rPr>
          <w:rFonts w:ascii="Arial" w:hAnsi="Arial" w:cs="Arial"/>
          <w:bCs/>
          <w:i/>
          <w:sz w:val="18"/>
          <w:szCs w:val="18"/>
        </w:rPr>
        <w:t>ya</w:t>
      </w:r>
      <w:proofErr w:type="spellEnd"/>
      <w:r w:rsidRPr="00D27313">
        <w:rPr>
          <w:rFonts w:ascii="Arial" w:hAnsi="Arial" w:cs="Arial"/>
          <w:bCs/>
          <w:i/>
          <w:sz w:val="18"/>
          <w:szCs w:val="18"/>
        </w:rPr>
        <w:t xml:space="preserve"> Software House</w:t>
      </w:r>
      <w:r w:rsidR="00264A41" w:rsidRPr="00D27313">
        <w:rPr>
          <w:rFonts w:ascii="Arial" w:hAnsi="Arial" w:cs="Arial"/>
          <w:bCs/>
          <w:i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i/>
          <w:sz w:val="18"/>
          <w:szCs w:val="18"/>
        </w:rPr>
        <w:t>(H</w:t>
      </w:r>
      <w:r w:rsidR="00264A41" w:rsidRPr="00D27313">
        <w:rPr>
          <w:rFonts w:ascii="Arial" w:hAnsi="Arial" w:cs="Arial"/>
          <w:bCs/>
          <w:i/>
          <w:sz w:val="18"/>
          <w:szCs w:val="18"/>
        </w:rPr>
        <w:t>I</w:t>
      </w:r>
      <w:r w:rsidRPr="00D27313">
        <w:rPr>
          <w:rFonts w:ascii="Arial" w:hAnsi="Arial" w:cs="Arial"/>
          <w:bCs/>
          <w:i/>
          <w:sz w:val="18"/>
          <w:szCs w:val="18"/>
        </w:rPr>
        <w:t>ST) as a</w:t>
      </w:r>
      <w:r w:rsidR="00264A41" w:rsidRPr="00D27313">
        <w:rPr>
          <w:rFonts w:ascii="Arial" w:hAnsi="Arial" w:cs="Arial"/>
          <w:bCs/>
          <w:i/>
          <w:sz w:val="18"/>
          <w:szCs w:val="18"/>
        </w:rPr>
        <w:t>n</w:t>
      </w:r>
      <w:r w:rsidRPr="00D27313">
        <w:rPr>
          <w:rFonts w:ascii="Arial" w:hAnsi="Arial" w:cs="Arial"/>
          <w:bCs/>
          <w:i/>
          <w:sz w:val="18"/>
          <w:szCs w:val="18"/>
        </w:rPr>
        <w:t xml:space="preserve"> Intern </w:t>
      </w:r>
      <w:r w:rsidR="004152CC" w:rsidRPr="00D27313">
        <w:rPr>
          <w:rFonts w:ascii="Arial" w:hAnsi="Arial" w:cs="Arial"/>
          <w:bCs/>
          <w:i/>
          <w:sz w:val="18"/>
          <w:szCs w:val="18"/>
        </w:rPr>
        <w:t xml:space="preserve">in </w:t>
      </w:r>
      <w:r w:rsidR="00264A41" w:rsidRPr="00D27313">
        <w:rPr>
          <w:rFonts w:ascii="Arial" w:hAnsi="Arial" w:cs="Arial"/>
          <w:b/>
          <w:bCs/>
          <w:i/>
          <w:sz w:val="18"/>
          <w:szCs w:val="18"/>
        </w:rPr>
        <w:t>Advanced</w:t>
      </w:r>
      <w:r w:rsidRPr="00D27313">
        <w:rPr>
          <w:rFonts w:ascii="Arial" w:hAnsi="Arial" w:cs="Arial"/>
          <w:b/>
          <w:bCs/>
          <w:i/>
          <w:sz w:val="18"/>
          <w:szCs w:val="18"/>
        </w:rPr>
        <w:t xml:space="preserve"> PHP Program</w:t>
      </w:r>
      <w:r w:rsidRPr="00D27313">
        <w:rPr>
          <w:rFonts w:ascii="Arial" w:hAnsi="Arial" w:cs="Arial"/>
          <w:bCs/>
          <w:i/>
          <w:sz w:val="18"/>
          <w:szCs w:val="18"/>
        </w:rPr>
        <w:t xml:space="preserve"> </w:t>
      </w:r>
    </w:p>
    <w:p w:rsidR="007E70D6" w:rsidRPr="00D27313" w:rsidRDefault="007E70D6" w:rsidP="007E70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Technologies:</w:t>
      </w:r>
    </w:p>
    <w:p w:rsidR="007E70D6" w:rsidRPr="00D27313" w:rsidRDefault="00264A41" w:rsidP="007E70D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SSL</w:t>
      </w:r>
      <w:r w:rsidR="007E70D6" w:rsidRPr="00D27313">
        <w:rPr>
          <w:rFonts w:ascii="Arial" w:hAnsi="Arial" w:cs="Arial"/>
          <w:bCs/>
          <w:sz w:val="18"/>
          <w:szCs w:val="18"/>
        </w:rPr>
        <w:t xml:space="preserve">, </w:t>
      </w:r>
      <w:r w:rsidRPr="00D27313">
        <w:rPr>
          <w:rFonts w:ascii="Arial" w:hAnsi="Arial" w:cs="Arial"/>
          <w:bCs/>
          <w:sz w:val="18"/>
          <w:szCs w:val="18"/>
        </w:rPr>
        <w:t>Joomla 1.5, Code igniter</w:t>
      </w:r>
      <w:r w:rsidR="007E70D6" w:rsidRPr="00D27313">
        <w:rPr>
          <w:rFonts w:ascii="Arial" w:hAnsi="Arial" w:cs="Arial"/>
          <w:bCs/>
          <w:sz w:val="18"/>
          <w:szCs w:val="18"/>
        </w:rPr>
        <w:t xml:space="preserve">, </w:t>
      </w:r>
      <w:r w:rsidR="006C7E37" w:rsidRPr="00D27313">
        <w:rPr>
          <w:rFonts w:ascii="Arial" w:hAnsi="Arial" w:cs="Arial"/>
          <w:bCs/>
          <w:sz w:val="18"/>
          <w:szCs w:val="18"/>
        </w:rPr>
        <w:t>JQuer</w:t>
      </w:r>
      <w:r w:rsidR="00326615" w:rsidRPr="00D27313">
        <w:rPr>
          <w:rFonts w:ascii="Arial" w:hAnsi="Arial" w:cs="Arial"/>
          <w:bCs/>
          <w:sz w:val="18"/>
          <w:szCs w:val="18"/>
        </w:rPr>
        <w:t>y</w:t>
      </w:r>
      <w:r w:rsidR="007E70D6" w:rsidRPr="00D27313">
        <w:rPr>
          <w:rFonts w:ascii="Arial" w:hAnsi="Arial" w:cs="Arial"/>
          <w:bCs/>
          <w:sz w:val="18"/>
          <w:szCs w:val="18"/>
        </w:rPr>
        <w:t>, PHP OOP</w:t>
      </w:r>
      <w:r w:rsidR="006C7E37" w:rsidRPr="00D27313">
        <w:rPr>
          <w:rFonts w:ascii="Arial" w:hAnsi="Arial" w:cs="Arial"/>
          <w:bCs/>
          <w:sz w:val="18"/>
          <w:szCs w:val="18"/>
        </w:rPr>
        <w:t>, Facebook API, Word Press</w:t>
      </w:r>
      <w:r w:rsidR="00F46A24" w:rsidRPr="00D27313">
        <w:rPr>
          <w:rFonts w:ascii="Arial" w:hAnsi="Arial" w:cs="Arial"/>
          <w:bCs/>
          <w:sz w:val="18"/>
          <w:szCs w:val="18"/>
        </w:rPr>
        <w:t>.</w:t>
      </w:r>
      <w:r w:rsidR="007E70D6" w:rsidRPr="00D27313">
        <w:rPr>
          <w:rFonts w:ascii="Arial" w:hAnsi="Arial" w:cs="Arial"/>
          <w:bCs/>
          <w:sz w:val="18"/>
          <w:szCs w:val="18"/>
        </w:rPr>
        <w:t xml:space="preserve"> </w:t>
      </w:r>
    </w:p>
    <w:p w:rsidR="007E70D6" w:rsidRPr="00D27313" w:rsidRDefault="007E70D6" w:rsidP="007E70D6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Software</w:t>
      </w:r>
    </w:p>
    <w:p w:rsidR="00D66655" w:rsidRPr="00D27313" w:rsidRDefault="007E70D6" w:rsidP="009A743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MySQL, Apache Http Server, Dream Weaver,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Wamp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Server,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Xam</w:t>
      </w:r>
      <w:r w:rsidR="00D66655" w:rsidRPr="00D27313">
        <w:rPr>
          <w:rFonts w:ascii="Arial" w:hAnsi="Arial" w:cs="Arial"/>
          <w:bCs/>
          <w:sz w:val="18"/>
          <w:szCs w:val="18"/>
        </w:rPr>
        <w:t>p</w:t>
      </w:r>
      <w:proofErr w:type="spellEnd"/>
      <w:r w:rsidR="002723EA" w:rsidRPr="00D27313">
        <w:rPr>
          <w:rFonts w:ascii="Arial" w:hAnsi="Arial" w:cs="Arial"/>
          <w:bCs/>
          <w:sz w:val="18"/>
          <w:szCs w:val="18"/>
        </w:rPr>
        <w:t xml:space="preserve"> Server, SQL </w:t>
      </w:r>
      <w:proofErr w:type="spellStart"/>
      <w:r w:rsidR="002723EA" w:rsidRPr="00D27313">
        <w:rPr>
          <w:rFonts w:ascii="Arial" w:hAnsi="Arial" w:cs="Arial"/>
          <w:bCs/>
          <w:sz w:val="18"/>
          <w:szCs w:val="18"/>
        </w:rPr>
        <w:t>Y</w:t>
      </w:r>
      <w:r w:rsidRPr="00D27313">
        <w:rPr>
          <w:rFonts w:ascii="Arial" w:hAnsi="Arial" w:cs="Arial"/>
          <w:bCs/>
          <w:sz w:val="18"/>
          <w:szCs w:val="18"/>
        </w:rPr>
        <w:t>og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>.</w:t>
      </w:r>
    </w:p>
    <w:p w:rsidR="002723EA" w:rsidRPr="00D27313" w:rsidRDefault="002723EA" w:rsidP="002723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Developed Projects</w:t>
      </w:r>
      <w:r w:rsidR="00CA6D39" w:rsidRPr="00D27313">
        <w:rPr>
          <w:rFonts w:ascii="Arial" w:hAnsi="Arial" w:cs="Arial"/>
          <w:b/>
          <w:bCs/>
          <w:sz w:val="18"/>
          <w:szCs w:val="18"/>
        </w:rPr>
        <w:t xml:space="preserve"> During Internship @ HIST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. </w:t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</w:r>
      <w:r w:rsidRPr="00D27313">
        <w:rPr>
          <w:rFonts w:ascii="Arial" w:hAnsi="Arial" w:cs="Arial"/>
          <w:b/>
          <w:bCs/>
          <w:sz w:val="18"/>
          <w:szCs w:val="18"/>
        </w:rPr>
        <w:tab/>
        <w:t xml:space="preserve">                  </w:t>
      </w:r>
    </w:p>
    <w:p w:rsidR="002723EA" w:rsidRPr="00D27313" w:rsidRDefault="00CA6D39" w:rsidP="002723E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Real Estate Agency Solution (PHP)                                      </w:t>
      </w:r>
      <w:hyperlink r:id="rId28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http://realestatsolution.net78.net</w:t>
        </w:r>
      </w:hyperlink>
    </w:p>
    <w:p w:rsidR="00CA6D39" w:rsidRPr="00D27313" w:rsidRDefault="00CA6D39" w:rsidP="002723E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Pak Fashion (Word Press)                                                   </w:t>
      </w:r>
      <w:r w:rsidR="00AC2C4F" w:rsidRPr="00D27313">
        <w:rPr>
          <w:rFonts w:ascii="Arial" w:hAnsi="Arial" w:cs="Arial"/>
          <w:bCs/>
          <w:sz w:val="18"/>
          <w:szCs w:val="18"/>
        </w:rPr>
        <w:t xml:space="preserve"> </w:t>
      </w:r>
      <w:r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29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http://pakfashions.ueuo.com</w:t>
        </w:r>
      </w:hyperlink>
    </w:p>
    <w:p w:rsidR="00CA6D39" w:rsidRPr="00D27313" w:rsidRDefault="00CA6D39" w:rsidP="00CA6D3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i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Education City (Joomla 1.5)                                                 </w:t>
      </w:r>
      <w:r w:rsidR="00AC2C4F" w:rsidRPr="00D27313">
        <w:rPr>
          <w:rFonts w:ascii="Arial" w:hAnsi="Arial" w:cs="Arial"/>
          <w:bCs/>
          <w:sz w:val="18"/>
          <w:szCs w:val="18"/>
        </w:rPr>
        <w:t xml:space="preserve"> </w:t>
      </w:r>
      <w:hyperlink r:id="rId30" w:history="1">
        <w:r w:rsidRPr="00D27313">
          <w:rPr>
            <w:rStyle w:val="Hyperlink"/>
            <w:rFonts w:ascii="Arial" w:hAnsi="Arial" w:cs="Arial"/>
            <w:bCs/>
            <w:sz w:val="18"/>
            <w:szCs w:val="18"/>
          </w:rPr>
          <w:t>http://educationcity.net16.net</w:t>
        </w:r>
      </w:hyperlink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Achievements / Activities:</w:t>
      </w:r>
    </w:p>
    <w:p w:rsidR="002B46A2" w:rsidRPr="00D27313" w:rsidRDefault="00964859" w:rsidP="00E5293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Student Record Management (SRM) for CS Department </w:t>
      </w:r>
      <w:r w:rsidRPr="00D27313">
        <w:rPr>
          <w:rFonts w:ascii="Arial" w:hAnsi="Arial" w:cs="Arial"/>
          <w:b/>
          <w:bCs/>
          <w:sz w:val="18"/>
          <w:szCs w:val="18"/>
        </w:rPr>
        <w:t>“Get Award/Certificate”</w:t>
      </w:r>
      <w:r w:rsidRPr="00D27313">
        <w:rPr>
          <w:rFonts w:ascii="Arial" w:hAnsi="Arial" w:cs="Arial"/>
          <w:bCs/>
          <w:sz w:val="18"/>
          <w:szCs w:val="18"/>
        </w:rPr>
        <w:t>.</w:t>
      </w:r>
      <w:r w:rsidR="002B46A2" w:rsidRPr="00D27313">
        <w:rPr>
          <w:rFonts w:ascii="Arial" w:hAnsi="Arial" w:cs="Arial"/>
          <w:color w:val="3B3E42"/>
        </w:rPr>
        <w:t xml:space="preserve">    </w:t>
      </w:r>
    </w:p>
    <w:p w:rsidR="00964859" w:rsidRPr="00D27313" w:rsidRDefault="00964859" w:rsidP="009648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Pakistan Engineering Council (</w:t>
      </w:r>
      <w:r w:rsidRPr="00D27313">
        <w:rPr>
          <w:rFonts w:ascii="Arial" w:hAnsi="Arial" w:cs="Arial"/>
          <w:b/>
          <w:bCs/>
          <w:sz w:val="18"/>
          <w:szCs w:val="18"/>
        </w:rPr>
        <w:t>PEC</w:t>
      </w:r>
      <w:r w:rsidRPr="00D27313">
        <w:rPr>
          <w:rFonts w:ascii="Arial" w:hAnsi="Arial" w:cs="Arial"/>
          <w:bCs/>
          <w:sz w:val="18"/>
          <w:szCs w:val="18"/>
        </w:rPr>
        <w:t xml:space="preserve">)   Registration No: </w:t>
      </w:r>
      <w:r w:rsidRPr="00D27313">
        <w:rPr>
          <w:rFonts w:ascii="Arial" w:hAnsi="Arial" w:cs="Arial"/>
          <w:b/>
          <w:bCs/>
          <w:sz w:val="18"/>
          <w:szCs w:val="18"/>
        </w:rPr>
        <w:t>COMP/9474.</w:t>
      </w:r>
    </w:p>
    <w:p w:rsidR="00D952E6" w:rsidRPr="00D27313" w:rsidRDefault="00D952E6" w:rsidP="00D952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Final Thesis Project (Java Core)   Showroom Management System (SMS) for New </w:t>
      </w:r>
      <w:proofErr w:type="spellStart"/>
      <w:r w:rsidRPr="00D27313">
        <w:rPr>
          <w:rFonts w:ascii="Arial" w:hAnsi="Arial" w:cs="Arial"/>
          <w:bCs/>
          <w:sz w:val="18"/>
          <w:szCs w:val="18"/>
        </w:rPr>
        <w:t>Memon</w:t>
      </w:r>
      <w:proofErr w:type="spellEnd"/>
      <w:r w:rsidRPr="00D27313">
        <w:rPr>
          <w:rFonts w:ascii="Arial" w:hAnsi="Arial" w:cs="Arial"/>
          <w:bCs/>
          <w:sz w:val="18"/>
          <w:szCs w:val="18"/>
        </w:rPr>
        <w:t xml:space="preserve"> Motors Hyderabad.</w:t>
      </w:r>
    </w:p>
    <w:p w:rsidR="009A743A" w:rsidRPr="00D27313" w:rsidRDefault="009A743A" w:rsidP="00D952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Reading a</w:t>
      </w:r>
      <w:r w:rsidR="00A466BB" w:rsidRPr="00D27313">
        <w:rPr>
          <w:rFonts w:ascii="Arial" w:hAnsi="Arial" w:cs="Arial"/>
          <w:bCs/>
          <w:sz w:val="18"/>
          <w:szCs w:val="18"/>
        </w:rPr>
        <w:t>rticles, remaining</w:t>
      </w:r>
      <w:r w:rsidR="00D952E6" w:rsidRPr="00D27313">
        <w:rPr>
          <w:rFonts w:ascii="Arial" w:hAnsi="Arial" w:cs="Arial"/>
          <w:bCs/>
          <w:sz w:val="18"/>
          <w:szCs w:val="18"/>
        </w:rPr>
        <w:t xml:space="preserve"> updates with latest technologies</w:t>
      </w:r>
      <w:r w:rsidRPr="00D27313">
        <w:rPr>
          <w:rFonts w:ascii="Arial" w:hAnsi="Arial" w:cs="Arial"/>
          <w:bCs/>
          <w:sz w:val="18"/>
          <w:szCs w:val="18"/>
        </w:rPr>
        <w:t>.</w:t>
      </w:r>
    </w:p>
    <w:p w:rsidR="00A466BB" w:rsidRPr="00D27313" w:rsidRDefault="00A466BB" w:rsidP="00D952E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 xml:space="preserve">Playing Volleyball and Shooting Ball. </w:t>
      </w:r>
    </w:p>
    <w:p w:rsidR="009A743A" w:rsidRPr="00D27313" w:rsidRDefault="009A743A" w:rsidP="009A743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Playing video games</w:t>
      </w:r>
      <w:r w:rsidR="00A466BB" w:rsidRPr="00D27313">
        <w:rPr>
          <w:rFonts w:ascii="Arial" w:hAnsi="Arial" w:cs="Arial"/>
          <w:bCs/>
          <w:sz w:val="18"/>
          <w:szCs w:val="18"/>
        </w:rPr>
        <w:t>.</w:t>
      </w:r>
    </w:p>
    <w:p w:rsidR="00DE5ABD" w:rsidRPr="00D27313" w:rsidRDefault="00DE5ABD" w:rsidP="00DE5ABD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Interpersonal Skills:</w:t>
      </w:r>
    </w:p>
    <w:p w:rsidR="00DE5ABD" w:rsidRPr="00D27313" w:rsidRDefault="00DE5ABD" w:rsidP="00DE5AB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Quick Learning/Grasping Power.</w:t>
      </w:r>
    </w:p>
    <w:p w:rsidR="00DE5ABD" w:rsidRPr="00D27313" w:rsidRDefault="00DE5ABD" w:rsidP="00DE5AB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Excellent Leadership Skills.</w:t>
      </w:r>
    </w:p>
    <w:p w:rsidR="00DE5ABD" w:rsidRPr="00D27313" w:rsidRDefault="00DE5ABD" w:rsidP="00DE5AB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Calmly arriving at resolutions to conflict.</w:t>
      </w:r>
    </w:p>
    <w:p w:rsidR="009A743A" w:rsidRPr="00D27313" w:rsidRDefault="00DE5ABD" w:rsidP="00DE5AB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Ability to effectively communicate.</w:t>
      </w:r>
      <w:r w:rsidRPr="00D27313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D27313">
        <w:rPr>
          <w:rFonts w:ascii="Arial" w:hAnsi="Arial" w:cs="Arial"/>
          <w:b/>
          <w:bCs/>
          <w:sz w:val="18"/>
          <w:szCs w:val="18"/>
        </w:rPr>
        <w:t>References:</w:t>
      </w:r>
    </w:p>
    <w:p w:rsidR="009A743A" w:rsidRPr="00D27313" w:rsidRDefault="009A743A" w:rsidP="009A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D27313">
        <w:rPr>
          <w:rFonts w:ascii="Arial" w:hAnsi="Arial" w:cs="Arial"/>
          <w:bCs/>
          <w:sz w:val="18"/>
          <w:szCs w:val="18"/>
        </w:rPr>
        <w:t>Would be furnished upon request</w:t>
      </w:r>
    </w:p>
    <w:p w:rsidR="00F46A24" w:rsidRPr="00D27313" w:rsidRDefault="009C578F" w:rsidP="003478A1">
      <w:pPr>
        <w:tabs>
          <w:tab w:val="left" w:pos="6298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2"/>
        </w:rPr>
      </w:pPr>
      <w:hyperlink r:id="rId31" w:history="1">
        <w:r w:rsidR="004C0720" w:rsidRPr="00D27313">
          <w:rPr>
            <w:rStyle w:val="Hyperlink"/>
            <w:rFonts w:ascii="Arial" w:hAnsi="Arial" w:cs="Arial"/>
            <w:sz w:val="16"/>
            <w:szCs w:val="14"/>
            <w:shd w:val="clear" w:color="auto" w:fill="F6F6F6"/>
          </w:rPr>
          <w:t>https://pk.linkedin.com/pub/asif-raza-cool-programmer/59/848/b82</w:t>
        </w:r>
      </w:hyperlink>
    </w:p>
    <w:sectPr w:rsidR="00F46A24" w:rsidRPr="00D27313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54E0"/>
    <w:multiLevelType w:val="hybridMultilevel"/>
    <w:tmpl w:val="A0DE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0327"/>
    <w:multiLevelType w:val="hybridMultilevel"/>
    <w:tmpl w:val="57CE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0178"/>
    <w:multiLevelType w:val="hybridMultilevel"/>
    <w:tmpl w:val="232C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E7247"/>
    <w:multiLevelType w:val="hybridMultilevel"/>
    <w:tmpl w:val="D0E69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5144A"/>
    <w:multiLevelType w:val="hybridMultilevel"/>
    <w:tmpl w:val="3F94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86D9A"/>
    <w:multiLevelType w:val="hybridMultilevel"/>
    <w:tmpl w:val="FE3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0B9A"/>
    <w:multiLevelType w:val="hybridMultilevel"/>
    <w:tmpl w:val="645C998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16BC5"/>
    <w:multiLevelType w:val="hybridMultilevel"/>
    <w:tmpl w:val="8856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A44902"/>
    <w:multiLevelType w:val="hybridMultilevel"/>
    <w:tmpl w:val="4D54129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519D2A6C"/>
    <w:multiLevelType w:val="hybridMultilevel"/>
    <w:tmpl w:val="3B3A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41D7A"/>
    <w:multiLevelType w:val="hybridMultilevel"/>
    <w:tmpl w:val="32DEF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8752C"/>
    <w:multiLevelType w:val="hybridMultilevel"/>
    <w:tmpl w:val="F6D8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A4730"/>
    <w:multiLevelType w:val="hybridMultilevel"/>
    <w:tmpl w:val="9C54C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B1C8E"/>
    <w:multiLevelType w:val="hybridMultilevel"/>
    <w:tmpl w:val="3EEA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F754F"/>
    <w:multiLevelType w:val="hybridMultilevel"/>
    <w:tmpl w:val="33A00A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06D55D6"/>
    <w:multiLevelType w:val="hybridMultilevel"/>
    <w:tmpl w:val="552ABB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8"/>
  </w:num>
  <w:num w:numId="5">
    <w:abstractNumId w:val="16"/>
  </w:num>
  <w:num w:numId="6">
    <w:abstractNumId w:val="21"/>
  </w:num>
  <w:num w:numId="7">
    <w:abstractNumId w:val="19"/>
  </w:num>
  <w:num w:numId="8">
    <w:abstractNumId w:val="10"/>
  </w:num>
  <w:num w:numId="9">
    <w:abstractNumId w:val="12"/>
  </w:num>
  <w:num w:numId="10">
    <w:abstractNumId w:val="4"/>
  </w:num>
  <w:num w:numId="11">
    <w:abstractNumId w:val="17"/>
  </w:num>
  <w:num w:numId="12">
    <w:abstractNumId w:val="18"/>
  </w:num>
  <w:num w:numId="13">
    <w:abstractNumId w:val="3"/>
  </w:num>
  <w:num w:numId="14">
    <w:abstractNumId w:val="11"/>
  </w:num>
  <w:num w:numId="15">
    <w:abstractNumId w:val="6"/>
  </w:num>
  <w:num w:numId="16">
    <w:abstractNumId w:val="15"/>
  </w:num>
  <w:num w:numId="17">
    <w:abstractNumId w:val="0"/>
  </w:num>
  <w:num w:numId="18">
    <w:abstractNumId w:val="20"/>
  </w:num>
  <w:num w:numId="19">
    <w:abstractNumId w:val="5"/>
  </w:num>
  <w:num w:numId="20">
    <w:abstractNumId w:val="7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C7A8F"/>
    <w:rsid w:val="00015486"/>
    <w:rsid w:val="00017BAC"/>
    <w:rsid w:val="0002431E"/>
    <w:rsid w:val="00024FE9"/>
    <w:rsid w:val="0003576C"/>
    <w:rsid w:val="00043979"/>
    <w:rsid w:val="00043D49"/>
    <w:rsid w:val="00051E9B"/>
    <w:rsid w:val="00052520"/>
    <w:rsid w:val="00053306"/>
    <w:rsid w:val="000541FF"/>
    <w:rsid w:val="0006057C"/>
    <w:rsid w:val="00062AD3"/>
    <w:rsid w:val="00074AB5"/>
    <w:rsid w:val="00083491"/>
    <w:rsid w:val="000863AA"/>
    <w:rsid w:val="000A21F9"/>
    <w:rsid w:val="000A31D1"/>
    <w:rsid w:val="000A3A67"/>
    <w:rsid w:val="000A3F59"/>
    <w:rsid w:val="000B31A1"/>
    <w:rsid w:val="000D3A26"/>
    <w:rsid w:val="000D6A03"/>
    <w:rsid w:val="000E2057"/>
    <w:rsid w:val="000F1232"/>
    <w:rsid w:val="000F54CA"/>
    <w:rsid w:val="00106860"/>
    <w:rsid w:val="001104F5"/>
    <w:rsid w:val="00114352"/>
    <w:rsid w:val="00114EB9"/>
    <w:rsid w:val="001211DC"/>
    <w:rsid w:val="00125F8D"/>
    <w:rsid w:val="00130370"/>
    <w:rsid w:val="00133999"/>
    <w:rsid w:val="00141578"/>
    <w:rsid w:val="00143E11"/>
    <w:rsid w:val="00145EC1"/>
    <w:rsid w:val="0015169A"/>
    <w:rsid w:val="00164BAE"/>
    <w:rsid w:val="001675AE"/>
    <w:rsid w:val="00172254"/>
    <w:rsid w:val="00172DC7"/>
    <w:rsid w:val="00176FF0"/>
    <w:rsid w:val="001809F4"/>
    <w:rsid w:val="0018375A"/>
    <w:rsid w:val="00191317"/>
    <w:rsid w:val="001920A9"/>
    <w:rsid w:val="00195503"/>
    <w:rsid w:val="001A5B17"/>
    <w:rsid w:val="001A5E77"/>
    <w:rsid w:val="001A6F20"/>
    <w:rsid w:val="001B0785"/>
    <w:rsid w:val="001C0BE9"/>
    <w:rsid w:val="001C1161"/>
    <w:rsid w:val="001D4901"/>
    <w:rsid w:val="001F2F79"/>
    <w:rsid w:val="00211BE2"/>
    <w:rsid w:val="00211C74"/>
    <w:rsid w:val="00212E3A"/>
    <w:rsid w:val="00215B45"/>
    <w:rsid w:val="00224CA8"/>
    <w:rsid w:val="00226B20"/>
    <w:rsid w:val="00233FCD"/>
    <w:rsid w:val="0023564F"/>
    <w:rsid w:val="00241361"/>
    <w:rsid w:val="00244FCE"/>
    <w:rsid w:val="002560A3"/>
    <w:rsid w:val="0025623E"/>
    <w:rsid w:val="00261CCB"/>
    <w:rsid w:val="0026371E"/>
    <w:rsid w:val="00264A41"/>
    <w:rsid w:val="002712AF"/>
    <w:rsid w:val="002723EA"/>
    <w:rsid w:val="002752A9"/>
    <w:rsid w:val="00276302"/>
    <w:rsid w:val="002920AF"/>
    <w:rsid w:val="002A1D76"/>
    <w:rsid w:val="002A2FCF"/>
    <w:rsid w:val="002A6BE6"/>
    <w:rsid w:val="002B46A2"/>
    <w:rsid w:val="002B622E"/>
    <w:rsid w:val="002C3B54"/>
    <w:rsid w:val="002C501E"/>
    <w:rsid w:val="002D2265"/>
    <w:rsid w:val="002D44B0"/>
    <w:rsid w:val="002E3177"/>
    <w:rsid w:val="002E3617"/>
    <w:rsid w:val="002E6FE9"/>
    <w:rsid w:val="002F119C"/>
    <w:rsid w:val="002F1D29"/>
    <w:rsid w:val="002F4A56"/>
    <w:rsid w:val="00304E45"/>
    <w:rsid w:val="00311575"/>
    <w:rsid w:val="00315076"/>
    <w:rsid w:val="003161DE"/>
    <w:rsid w:val="00322A28"/>
    <w:rsid w:val="00326615"/>
    <w:rsid w:val="003303B1"/>
    <w:rsid w:val="003316AC"/>
    <w:rsid w:val="00331E64"/>
    <w:rsid w:val="00340034"/>
    <w:rsid w:val="003478A1"/>
    <w:rsid w:val="00350F70"/>
    <w:rsid w:val="00352C6B"/>
    <w:rsid w:val="00356120"/>
    <w:rsid w:val="003561E9"/>
    <w:rsid w:val="003630C7"/>
    <w:rsid w:val="00364787"/>
    <w:rsid w:val="00372C05"/>
    <w:rsid w:val="00374616"/>
    <w:rsid w:val="00382182"/>
    <w:rsid w:val="00390EA7"/>
    <w:rsid w:val="00396DCE"/>
    <w:rsid w:val="00396FAE"/>
    <w:rsid w:val="00397772"/>
    <w:rsid w:val="003A010F"/>
    <w:rsid w:val="003C0A6D"/>
    <w:rsid w:val="003C0F52"/>
    <w:rsid w:val="003C46D2"/>
    <w:rsid w:val="003C577D"/>
    <w:rsid w:val="003C59FB"/>
    <w:rsid w:val="003C7984"/>
    <w:rsid w:val="003C7A8F"/>
    <w:rsid w:val="003D718C"/>
    <w:rsid w:val="003E2B72"/>
    <w:rsid w:val="003E3EA0"/>
    <w:rsid w:val="003E41E7"/>
    <w:rsid w:val="003F0165"/>
    <w:rsid w:val="00405C4B"/>
    <w:rsid w:val="004152CC"/>
    <w:rsid w:val="0041773E"/>
    <w:rsid w:val="00424BE2"/>
    <w:rsid w:val="00424CE1"/>
    <w:rsid w:val="0042554F"/>
    <w:rsid w:val="0043371E"/>
    <w:rsid w:val="00433C04"/>
    <w:rsid w:val="00440B61"/>
    <w:rsid w:val="004541A6"/>
    <w:rsid w:val="004559D8"/>
    <w:rsid w:val="00465311"/>
    <w:rsid w:val="004739E1"/>
    <w:rsid w:val="004754FE"/>
    <w:rsid w:val="0047761E"/>
    <w:rsid w:val="00485D06"/>
    <w:rsid w:val="004B1FF0"/>
    <w:rsid w:val="004B3642"/>
    <w:rsid w:val="004C0720"/>
    <w:rsid w:val="004C43D0"/>
    <w:rsid w:val="004C5124"/>
    <w:rsid w:val="004D5B39"/>
    <w:rsid w:val="004E1484"/>
    <w:rsid w:val="004F2083"/>
    <w:rsid w:val="004F78EB"/>
    <w:rsid w:val="00500E63"/>
    <w:rsid w:val="00504C88"/>
    <w:rsid w:val="00506D95"/>
    <w:rsid w:val="005128A6"/>
    <w:rsid w:val="00512D2B"/>
    <w:rsid w:val="005137D2"/>
    <w:rsid w:val="005138B0"/>
    <w:rsid w:val="0051690C"/>
    <w:rsid w:val="00516EBA"/>
    <w:rsid w:val="00520CF2"/>
    <w:rsid w:val="00524CF4"/>
    <w:rsid w:val="00532566"/>
    <w:rsid w:val="00532D43"/>
    <w:rsid w:val="00535B72"/>
    <w:rsid w:val="00541871"/>
    <w:rsid w:val="0054557D"/>
    <w:rsid w:val="00561F8C"/>
    <w:rsid w:val="00562696"/>
    <w:rsid w:val="00565CF5"/>
    <w:rsid w:val="00582890"/>
    <w:rsid w:val="00596A28"/>
    <w:rsid w:val="005A0D6A"/>
    <w:rsid w:val="005B2EB1"/>
    <w:rsid w:val="005B566B"/>
    <w:rsid w:val="005B7460"/>
    <w:rsid w:val="005C1024"/>
    <w:rsid w:val="005C31DC"/>
    <w:rsid w:val="005C6A58"/>
    <w:rsid w:val="005D47BD"/>
    <w:rsid w:val="005E2A60"/>
    <w:rsid w:val="005E40F5"/>
    <w:rsid w:val="005F4926"/>
    <w:rsid w:val="00601D2A"/>
    <w:rsid w:val="006034CA"/>
    <w:rsid w:val="006068F3"/>
    <w:rsid w:val="00606CB9"/>
    <w:rsid w:val="0060711A"/>
    <w:rsid w:val="006128FD"/>
    <w:rsid w:val="00612DA0"/>
    <w:rsid w:val="006151EF"/>
    <w:rsid w:val="00617C20"/>
    <w:rsid w:val="00631C1D"/>
    <w:rsid w:val="00633369"/>
    <w:rsid w:val="00633B84"/>
    <w:rsid w:val="00641208"/>
    <w:rsid w:val="006420E3"/>
    <w:rsid w:val="0064595C"/>
    <w:rsid w:val="00651E92"/>
    <w:rsid w:val="00654110"/>
    <w:rsid w:val="00656CEE"/>
    <w:rsid w:val="0065714C"/>
    <w:rsid w:val="006655F7"/>
    <w:rsid w:val="00672475"/>
    <w:rsid w:val="0067374F"/>
    <w:rsid w:val="00694E29"/>
    <w:rsid w:val="006961A8"/>
    <w:rsid w:val="006A3935"/>
    <w:rsid w:val="006B4B66"/>
    <w:rsid w:val="006C04B3"/>
    <w:rsid w:val="006C11E1"/>
    <w:rsid w:val="006C5DE4"/>
    <w:rsid w:val="006C6BAA"/>
    <w:rsid w:val="006C7E37"/>
    <w:rsid w:val="006E0E79"/>
    <w:rsid w:val="006E5165"/>
    <w:rsid w:val="0070204F"/>
    <w:rsid w:val="00710617"/>
    <w:rsid w:val="00737319"/>
    <w:rsid w:val="00743DE1"/>
    <w:rsid w:val="00752D1E"/>
    <w:rsid w:val="007578F6"/>
    <w:rsid w:val="0077464D"/>
    <w:rsid w:val="00775103"/>
    <w:rsid w:val="007774BD"/>
    <w:rsid w:val="007809E3"/>
    <w:rsid w:val="007841B9"/>
    <w:rsid w:val="00791C7D"/>
    <w:rsid w:val="00792991"/>
    <w:rsid w:val="00793E73"/>
    <w:rsid w:val="007A3206"/>
    <w:rsid w:val="007A3455"/>
    <w:rsid w:val="007A52CF"/>
    <w:rsid w:val="007A7408"/>
    <w:rsid w:val="007B5E56"/>
    <w:rsid w:val="007C1718"/>
    <w:rsid w:val="007C5851"/>
    <w:rsid w:val="007C5E25"/>
    <w:rsid w:val="007D5A9A"/>
    <w:rsid w:val="007E70AC"/>
    <w:rsid w:val="007E70D6"/>
    <w:rsid w:val="007F6EAA"/>
    <w:rsid w:val="007F79FA"/>
    <w:rsid w:val="00800288"/>
    <w:rsid w:val="008040B9"/>
    <w:rsid w:val="00804191"/>
    <w:rsid w:val="00804CC5"/>
    <w:rsid w:val="00805F95"/>
    <w:rsid w:val="00810678"/>
    <w:rsid w:val="008211A9"/>
    <w:rsid w:val="008224CD"/>
    <w:rsid w:val="008312AB"/>
    <w:rsid w:val="00834BEB"/>
    <w:rsid w:val="0084770C"/>
    <w:rsid w:val="00852CCF"/>
    <w:rsid w:val="00853268"/>
    <w:rsid w:val="00856C70"/>
    <w:rsid w:val="00864960"/>
    <w:rsid w:val="008662C3"/>
    <w:rsid w:val="00866BCC"/>
    <w:rsid w:val="008675D2"/>
    <w:rsid w:val="00870C05"/>
    <w:rsid w:val="00871EF0"/>
    <w:rsid w:val="008732B1"/>
    <w:rsid w:val="00874776"/>
    <w:rsid w:val="00875F61"/>
    <w:rsid w:val="00882F92"/>
    <w:rsid w:val="00883FD4"/>
    <w:rsid w:val="0089463B"/>
    <w:rsid w:val="00896204"/>
    <w:rsid w:val="008A5110"/>
    <w:rsid w:val="008B0597"/>
    <w:rsid w:val="008C48F8"/>
    <w:rsid w:val="008C57E9"/>
    <w:rsid w:val="008D2D34"/>
    <w:rsid w:val="008D3421"/>
    <w:rsid w:val="008D3509"/>
    <w:rsid w:val="008D40DC"/>
    <w:rsid w:val="008D653C"/>
    <w:rsid w:val="008E0CB7"/>
    <w:rsid w:val="008E1D9B"/>
    <w:rsid w:val="008E6501"/>
    <w:rsid w:val="00905559"/>
    <w:rsid w:val="00906629"/>
    <w:rsid w:val="00910645"/>
    <w:rsid w:val="00910B01"/>
    <w:rsid w:val="00914EC1"/>
    <w:rsid w:val="009158AB"/>
    <w:rsid w:val="00917AC1"/>
    <w:rsid w:val="0092490B"/>
    <w:rsid w:val="00932F09"/>
    <w:rsid w:val="00954C5E"/>
    <w:rsid w:val="00964859"/>
    <w:rsid w:val="0096564E"/>
    <w:rsid w:val="00970503"/>
    <w:rsid w:val="009712E3"/>
    <w:rsid w:val="00972434"/>
    <w:rsid w:val="00975DB7"/>
    <w:rsid w:val="009769B3"/>
    <w:rsid w:val="00985D07"/>
    <w:rsid w:val="009A2B68"/>
    <w:rsid w:val="009A5AC3"/>
    <w:rsid w:val="009A743A"/>
    <w:rsid w:val="009B343F"/>
    <w:rsid w:val="009B3D70"/>
    <w:rsid w:val="009B4BA2"/>
    <w:rsid w:val="009C422F"/>
    <w:rsid w:val="009C4EED"/>
    <w:rsid w:val="009C555D"/>
    <w:rsid w:val="009C567D"/>
    <w:rsid w:val="009C578F"/>
    <w:rsid w:val="009C57BB"/>
    <w:rsid w:val="009C781F"/>
    <w:rsid w:val="009D12DB"/>
    <w:rsid w:val="009D2177"/>
    <w:rsid w:val="009D5B75"/>
    <w:rsid w:val="009E03EE"/>
    <w:rsid w:val="009F09D3"/>
    <w:rsid w:val="009F2958"/>
    <w:rsid w:val="009F40E4"/>
    <w:rsid w:val="009F5D38"/>
    <w:rsid w:val="009F79C8"/>
    <w:rsid w:val="00A130B9"/>
    <w:rsid w:val="00A17169"/>
    <w:rsid w:val="00A22895"/>
    <w:rsid w:val="00A24528"/>
    <w:rsid w:val="00A260DE"/>
    <w:rsid w:val="00A34C4E"/>
    <w:rsid w:val="00A466BB"/>
    <w:rsid w:val="00A51A11"/>
    <w:rsid w:val="00A600BA"/>
    <w:rsid w:val="00A60914"/>
    <w:rsid w:val="00A70D91"/>
    <w:rsid w:val="00A713DF"/>
    <w:rsid w:val="00A86067"/>
    <w:rsid w:val="00A92E82"/>
    <w:rsid w:val="00A9402D"/>
    <w:rsid w:val="00A97680"/>
    <w:rsid w:val="00AA329A"/>
    <w:rsid w:val="00AB1C33"/>
    <w:rsid w:val="00AB52AF"/>
    <w:rsid w:val="00AB5945"/>
    <w:rsid w:val="00AB6277"/>
    <w:rsid w:val="00AC17AD"/>
    <w:rsid w:val="00AC2C4F"/>
    <w:rsid w:val="00AD0575"/>
    <w:rsid w:val="00AD715E"/>
    <w:rsid w:val="00AD79FB"/>
    <w:rsid w:val="00AE59FA"/>
    <w:rsid w:val="00AF0625"/>
    <w:rsid w:val="00AF7BE9"/>
    <w:rsid w:val="00B07AB0"/>
    <w:rsid w:val="00B16CBF"/>
    <w:rsid w:val="00B227D3"/>
    <w:rsid w:val="00B27EFA"/>
    <w:rsid w:val="00B34E7A"/>
    <w:rsid w:val="00B36C45"/>
    <w:rsid w:val="00B37D91"/>
    <w:rsid w:val="00B461B0"/>
    <w:rsid w:val="00B508D4"/>
    <w:rsid w:val="00B568AF"/>
    <w:rsid w:val="00B6059F"/>
    <w:rsid w:val="00B621A1"/>
    <w:rsid w:val="00B66B5A"/>
    <w:rsid w:val="00B77290"/>
    <w:rsid w:val="00B77813"/>
    <w:rsid w:val="00B81B58"/>
    <w:rsid w:val="00B9193A"/>
    <w:rsid w:val="00B94975"/>
    <w:rsid w:val="00BA0C47"/>
    <w:rsid w:val="00BA48BD"/>
    <w:rsid w:val="00BB0C7C"/>
    <w:rsid w:val="00BB17F5"/>
    <w:rsid w:val="00BB31E2"/>
    <w:rsid w:val="00BB7CC4"/>
    <w:rsid w:val="00BC4AC5"/>
    <w:rsid w:val="00BC5A34"/>
    <w:rsid w:val="00BD13A1"/>
    <w:rsid w:val="00BD3E98"/>
    <w:rsid w:val="00BD4419"/>
    <w:rsid w:val="00BD70CA"/>
    <w:rsid w:val="00BE4E75"/>
    <w:rsid w:val="00BE5E60"/>
    <w:rsid w:val="00BE76CE"/>
    <w:rsid w:val="00BF0E24"/>
    <w:rsid w:val="00C242C8"/>
    <w:rsid w:val="00C25276"/>
    <w:rsid w:val="00C270C3"/>
    <w:rsid w:val="00C272B7"/>
    <w:rsid w:val="00C423D4"/>
    <w:rsid w:val="00C478EA"/>
    <w:rsid w:val="00C534AF"/>
    <w:rsid w:val="00C55606"/>
    <w:rsid w:val="00C62190"/>
    <w:rsid w:val="00C7098C"/>
    <w:rsid w:val="00C70A32"/>
    <w:rsid w:val="00C903DF"/>
    <w:rsid w:val="00C955EC"/>
    <w:rsid w:val="00CA35C2"/>
    <w:rsid w:val="00CA4B63"/>
    <w:rsid w:val="00CA4B7B"/>
    <w:rsid w:val="00CA4EDD"/>
    <w:rsid w:val="00CA6D39"/>
    <w:rsid w:val="00CA7DCB"/>
    <w:rsid w:val="00CB4823"/>
    <w:rsid w:val="00CC32EF"/>
    <w:rsid w:val="00CC4AFA"/>
    <w:rsid w:val="00CC5B15"/>
    <w:rsid w:val="00CC63EE"/>
    <w:rsid w:val="00CD57AB"/>
    <w:rsid w:val="00CE0BF0"/>
    <w:rsid w:val="00CE43A1"/>
    <w:rsid w:val="00CE7659"/>
    <w:rsid w:val="00D03131"/>
    <w:rsid w:val="00D13660"/>
    <w:rsid w:val="00D202B6"/>
    <w:rsid w:val="00D257E8"/>
    <w:rsid w:val="00D26518"/>
    <w:rsid w:val="00D267B4"/>
    <w:rsid w:val="00D27313"/>
    <w:rsid w:val="00D325CC"/>
    <w:rsid w:val="00D32E73"/>
    <w:rsid w:val="00D37863"/>
    <w:rsid w:val="00D44332"/>
    <w:rsid w:val="00D51AE4"/>
    <w:rsid w:val="00D61C55"/>
    <w:rsid w:val="00D66655"/>
    <w:rsid w:val="00D6731F"/>
    <w:rsid w:val="00D81E88"/>
    <w:rsid w:val="00D82A3D"/>
    <w:rsid w:val="00D952E6"/>
    <w:rsid w:val="00DA0FB5"/>
    <w:rsid w:val="00DB09C4"/>
    <w:rsid w:val="00DB5A85"/>
    <w:rsid w:val="00DB7E3C"/>
    <w:rsid w:val="00DC73F2"/>
    <w:rsid w:val="00DD0D20"/>
    <w:rsid w:val="00DD0F69"/>
    <w:rsid w:val="00DE2EAE"/>
    <w:rsid w:val="00DE5ABD"/>
    <w:rsid w:val="00DF0E1A"/>
    <w:rsid w:val="00DF6389"/>
    <w:rsid w:val="00E00978"/>
    <w:rsid w:val="00E012F9"/>
    <w:rsid w:val="00E04D74"/>
    <w:rsid w:val="00E052CD"/>
    <w:rsid w:val="00E11F06"/>
    <w:rsid w:val="00E1255D"/>
    <w:rsid w:val="00E126D4"/>
    <w:rsid w:val="00E134D6"/>
    <w:rsid w:val="00E27E19"/>
    <w:rsid w:val="00E30F89"/>
    <w:rsid w:val="00E37DFA"/>
    <w:rsid w:val="00E406DB"/>
    <w:rsid w:val="00E52E30"/>
    <w:rsid w:val="00E62665"/>
    <w:rsid w:val="00E7047C"/>
    <w:rsid w:val="00E72C3A"/>
    <w:rsid w:val="00E74ECE"/>
    <w:rsid w:val="00E8210F"/>
    <w:rsid w:val="00E8790A"/>
    <w:rsid w:val="00E93F7B"/>
    <w:rsid w:val="00E9552A"/>
    <w:rsid w:val="00EA3E97"/>
    <w:rsid w:val="00EB3C63"/>
    <w:rsid w:val="00EB3D3A"/>
    <w:rsid w:val="00EB72F7"/>
    <w:rsid w:val="00EB75A8"/>
    <w:rsid w:val="00ED023E"/>
    <w:rsid w:val="00ED2E9F"/>
    <w:rsid w:val="00ED5211"/>
    <w:rsid w:val="00ED7655"/>
    <w:rsid w:val="00EE3DBE"/>
    <w:rsid w:val="00EE45AF"/>
    <w:rsid w:val="00EE6B80"/>
    <w:rsid w:val="00EF3393"/>
    <w:rsid w:val="00EF78AF"/>
    <w:rsid w:val="00F14F4D"/>
    <w:rsid w:val="00F16831"/>
    <w:rsid w:val="00F216E4"/>
    <w:rsid w:val="00F32155"/>
    <w:rsid w:val="00F41958"/>
    <w:rsid w:val="00F45BB5"/>
    <w:rsid w:val="00F46A24"/>
    <w:rsid w:val="00F502FB"/>
    <w:rsid w:val="00F53653"/>
    <w:rsid w:val="00F60E3F"/>
    <w:rsid w:val="00F64B50"/>
    <w:rsid w:val="00F66F8B"/>
    <w:rsid w:val="00F67541"/>
    <w:rsid w:val="00F72169"/>
    <w:rsid w:val="00FA7B5B"/>
    <w:rsid w:val="00FB1995"/>
    <w:rsid w:val="00FC01B3"/>
    <w:rsid w:val="00FC0A28"/>
    <w:rsid w:val="00FC1A9D"/>
    <w:rsid w:val="00FC218A"/>
    <w:rsid w:val="00FC5F3A"/>
    <w:rsid w:val="00FD1BF4"/>
    <w:rsid w:val="00FD5D96"/>
    <w:rsid w:val="00FF2439"/>
    <w:rsid w:val="00FF2849"/>
    <w:rsid w:val="00FF38FE"/>
    <w:rsid w:val="00FF5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573C8-9D17-4FB8-9362-955FE339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6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lab.com/" TargetMode="External"/><Relationship Id="rId18" Type="http://schemas.openxmlformats.org/officeDocument/2006/relationships/hyperlink" Target="http://www.distressedjackets.com" TargetMode="External"/><Relationship Id="rId26" Type="http://schemas.openxmlformats.org/officeDocument/2006/relationships/hyperlink" Target="http://www.skyseller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hmabaya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" TargetMode="External"/><Relationship Id="rId17" Type="http://schemas.openxmlformats.org/officeDocument/2006/relationships/hyperlink" Target="http://www.celebrityjackets.co.uk" TargetMode="External"/><Relationship Id="rId25" Type="http://schemas.openxmlformats.org/officeDocument/2006/relationships/hyperlink" Target="http://www.famousjackets.com.au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famousjackets.com" TargetMode="External"/><Relationship Id="rId20" Type="http://schemas.openxmlformats.org/officeDocument/2006/relationships/hyperlink" Target="http://www.utlimofashions.com" TargetMode="External"/><Relationship Id="rId29" Type="http://schemas.openxmlformats.org/officeDocument/2006/relationships/hyperlink" Target="http://pakfashions.ueuo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ttde.float.com/login" TargetMode="External"/><Relationship Id="rId24" Type="http://schemas.openxmlformats.org/officeDocument/2006/relationships/hyperlink" Target="http://www.slimfitjackets.co.uk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www.slimfitjackets.com" TargetMode="External"/><Relationship Id="rId23" Type="http://schemas.openxmlformats.org/officeDocument/2006/relationships/hyperlink" Target="http://www.slimleatherjackets.com" TargetMode="External"/><Relationship Id="rId28" Type="http://schemas.openxmlformats.org/officeDocument/2006/relationships/hyperlink" Target="http://realestatsolution.net78.net" TargetMode="External"/><Relationship Id="rId10" Type="http://schemas.openxmlformats.org/officeDocument/2006/relationships/hyperlink" Target="https://youtrack.pttde.de/" TargetMode="External"/><Relationship Id="rId19" Type="http://schemas.openxmlformats.org/officeDocument/2006/relationships/hyperlink" Target="http://www.filmstarjackets.com" TargetMode="External"/><Relationship Id="rId31" Type="http://schemas.openxmlformats.org/officeDocument/2006/relationships/hyperlink" Target="https://pk.linkedin.com/pub/asif-raza-cool-programmer/59/848/b82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lack.com/" TargetMode="External"/><Relationship Id="rId14" Type="http://schemas.openxmlformats.org/officeDocument/2006/relationships/hyperlink" Target="http://www.punchti.me/" TargetMode="External"/><Relationship Id="rId22" Type="http://schemas.openxmlformats.org/officeDocument/2006/relationships/hyperlink" Target="http://www.mysports.com" TargetMode="External"/><Relationship Id="rId27" Type="http://schemas.openxmlformats.org/officeDocument/2006/relationships/hyperlink" Target="http://booksfare.com" TargetMode="External"/><Relationship Id="rId30" Type="http://schemas.openxmlformats.org/officeDocument/2006/relationships/hyperlink" Target="http://educationcity.net16.net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enium\Application%20Data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1761F-0616-4CFD-99F8-EDF3EC19B30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58DC7B-7731-41E0-A4D6-4F939AB8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</Template>
  <TotalTime>806</TotalTime>
  <Pages>2</Pages>
  <Words>1138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Raza</dc:creator>
  <cp:lastModifiedBy>ZASS</cp:lastModifiedBy>
  <cp:revision>311</cp:revision>
  <dcterms:created xsi:type="dcterms:W3CDTF">2012-10-08T05:46:00Z</dcterms:created>
  <dcterms:modified xsi:type="dcterms:W3CDTF">2016-10-12T05:18:00Z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